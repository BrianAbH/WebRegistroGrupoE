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540241" w14:paraId="60B42ED7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E426AE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50C375A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73E7" w:rsidRPr="00540241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DE4088" w:rsidRPr="00540241" w14:paraId="424BCD8C" w14:textId="77777777" w:rsidTr="00EF74DB">
        <w:tc>
          <w:tcPr>
            <w:tcW w:w="2552" w:type="dxa"/>
            <w:shd w:val="clear" w:color="auto" w:fill="D9D9D9"/>
            <w:vAlign w:val="center"/>
          </w:tcPr>
          <w:p w14:paraId="7B75E251" w14:textId="77777777" w:rsidR="00DE4088" w:rsidRPr="00540241" w:rsidRDefault="004C3BA6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Tema</w:t>
            </w:r>
            <w:r w:rsidR="00EF74DB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78330F" w14:textId="3F49547A" w:rsidR="00DE4088" w:rsidRPr="00540241" w:rsidRDefault="0001054B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1054B">
              <w:rPr>
                <w:rFonts w:ascii="Times New Roman" w:hAnsi="Times New Roman"/>
                <w:i/>
                <w:sz w:val="24"/>
                <w:szCs w:val="24"/>
              </w:rPr>
              <w:t>Manual de usuario</w:t>
            </w:r>
          </w:p>
        </w:tc>
      </w:tr>
      <w:tr w:rsidR="00EF74DB" w:rsidRPr="00540241" w14:paraId="0232D190" w14:textId="77777777" w:rsidTr="00EF74DB">
        <w:tc>
          <w:tcPr>
            <w:tcW w:w="2552" w:type="dxa"/>
            <w:shd w:val="clear" w:color="auto" w:fill="D9D9D9"/>
            <w:vAlign w:val="center"/>
          </w:tcPr>
          <w:p w14:paraId="71193A84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FE6BECE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Universidad de Guayaquil</w:t>
            </w:r>
          </w:p>
        </w:tc>
      </w:tr>
      <w:tr w:rsidR="00EF74DB" w:rsidRPr="00540241" w14:paraId="781E910B" w14:textId="77777777" w:rsidTr="00EF74DB">
        <w:tc>
          <w:tcPr>
            <w:tcW w:w="2552" w:type="dxa"/>
            <w:shd w:val="clear" w:color="auto" w:fill="D9D9D9"/>
            <w:vAlign w:val="center"/>
          </w:tcPr>
          <w:p w14:paraId="729E2400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37D8180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Carrión Loaiza Marc Anthony</w:t>
            </w:r>
          </w:p>
        </w:tc>
      </w:tr>
      <w:tr w:rsidR="00EF74DB" w:rsidRPr="00540241" w14:paraId="47B39706" w14:textId="77777777" w:rsidTr="00EF74DB">
        <w:tc>
          <w:tcPr>
            <w:tcW w:w="2552" w:type="dxa"/>
            <w:shd w:val="clear" w:color="auto" w:fill="D9D9D9"/>
            <w:vAlign w:val="center"/>
          </w:tcPr>
          <w:p w14:paraId="47AF3E4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28F5A148" w14:textId="644A11DC" w:rsidR="00EF74DB" w:rsidRPr="00540241" w:rsidRDefault="00763D2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20/05/2025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2391F6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4774B07" w14:textId="1217AEDD" w:rsidR="00EF74DB" w:rsidRPr="00540241" w:rsidRDefault="00763D2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14:13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F860876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3FF6432" w14:textId="47F8F27E" w:rsidR="00EF74DB" w:rsidRPr="00540241" w:rsidRDefault="00763D2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14:55</w:t>
            </w:r>
          </w:p>
        </w:tc>
      </w:tr>
      <w:tr w:rsidR="00EF74DB" w:rsidRPr="00540241" w14:paraId="506BA6D8" w14:textId="77777777" w:rsidTr="00EF74DB">
        <w:tc>
          <w:tcPr>
            <w:tcW w:w="2552" w:type="dxa"/>
            <w:shd w:val="clear" w:color="auto" w:fill="D9D9D9"/>
            <w:vAlign w:val="center"/>
          </w:tcPr>
          <w:p w14:paraId="4FB5983F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49E854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Reunión realizada mediante la plataforma zoom</w:t>
            </w:r>
          </w:p>
        </w:tc>
      </w:tr>
      <w:tr w:rsidR="00EF74DB" w:rsidRPr="00540241" w14:paraId="31F27919" w14:textId="77777777" w:rsidTr="00EF74DB">
        <w:tc>
          <w:tcPr>
            <w:tcW w:w="2552" w:type="dxa"/>
            <w:shd w:val="clear" w:color="auto" w:fill="D9D9D9"/>
            <w:vAlign w:val="center"/>
          </w:tcPr>
          <w:p w14:paraId="4CEC9332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AD7C021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3E1C7605" w14:textId="77777777" w:rsidR="009D421A" w:rsidRDefault="009D421A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B28CAAF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76C61A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540241" w14:paraId="445D440D" w14:textId="77777777" w:rsidTr="007B5F67">
        <w:tc>
          <w:tcPr>
            <w:tcW w:w="9923" w:type="dxa"/>
            <w:gridSpan w:val="3"/>
            <w:shd w:val="clear" w:color="auto" w:fill="A6A6A6"/>
          </w:tcPr>
          <w:p w14:paraId="64E871A9" w14:textId="77777777" w:rsidR="00DE4088" w:rsidRPr="00540241" w:rsidRDefault="0029753F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LISTA DE PARTICIPANTES</w:t>
            </w:r>
          </w:p>
        </w:tc>
      </w:tr>
      <w:tr w:rsidR="00986711" w:rsidRPr="00540241" w14:paraId="5CAD3305" w14:textId="77777777" w:rsidTr="007B5F67">
        <w:tc>
          <w:tcPr>
            <w:tcW w:w="3340" w:type="dxa"/>
            <w:shd w:val="clear" w:color="auto" w:fill="D9D9D9"/>
          </w:tcPr>
          <w:p w14:paraId="49087087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3D1C1A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</w:t>
            </w:r>
            <w:r w:rsidR="004D728F" w:rsidRPr="00540241">
              <w:rPr>
                <w:rFonts w:ascii="Times New Roman" w:hAnsi="Times New Roman"/>
                <w:b/>
                <w:sz w:val="24"/>
                <w:szCs w:val="24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0FF4957" w14:textId="52D66AB9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Firma</w:t>
            </w:r>
          </w:p>
        </w:tc>
      </w:tr>
      <w:tr w:rsidR="00986711" w:rsidRPr="00540241" w14:paraId="784CC4D0" w14:textId="77777777" w:rsidTr="003A72ED">
        <w:trPr>
          <w:trHeight w:val="1064"/>
        </w:trPr>
        <w:tc>
          <w:tcPr>
            <w:tcW w:w="3340" w:type="dxa"/>
          </w:tcPr>
          <w:p w14:paraId="7B8B2B4B" w14:textId="79AECC36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Marc Anthony Carrión Loaiza</w:t>
            </w:r>
          </w:p>
        </w:tc>
        <w:tc>
          <w:tcPr>
            <w:tcW w:w="3181" w:type="dxa"/>
          </w:tcPr>
          <w:p w14:paraId="2508D7CE" w14:textId="77777777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4BC18A" w14:textId="16C96458" w:rsidR="00FA1E80" w:rsidRPr="00540241" w:rsidRDefault="00986711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71B5305" wp14:editId="2409E9E0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73660</wp:posOffset>
                  </wp:positionV>
                  <wp:extent cx="1504950" cy="514985"/>
                  <wp:effectExtent l="0" t="0" r="0" b="0"/>
                  <wp:wrapNone/>
                  <wp:docPr id="253962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621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103322B3" w14:textId="77777777" w:rsidTr="00A91922">
        <w:trPr>
          <w:trHeight w:val="986"/>
        </w:trPr>
        <w:tc>
          <w:tcPr>
            <w:tcW w:w="3340" w:type="dxa"/>
          </w:tcPr>
          <w:p w14:paraId="34275F2B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Bryan Alexander Carranza Freijo</w:t>
            </w:r>
          </w:p>
        </w:tc>
        <w:tc>
          <w:tcPr>
            <w:tcW w:w="3181" w:type="dxa"/>
          </w:tcPr>
          <w:p w14:paraId="657AB4FC" w14:textId="39098459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7E0283" w14:textId="24B21EFB" w:rsidR="00FA1E80" w:rsidRPr="00540241" w:rsidRDefault="00A91922" w:rsidP="005402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814AACA" wp14:editId="28E1E55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60325</wp:posOffset>
                  </wp:positionV>
                  <wp:extent cx="1905000" cy="514350"/>
                  <wp:effectExtent l="0" t="0" r="0" b="0"/>
                  <wp:wrapNone/>
                  <wp:docPr id="58984446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304FDD41" w14:textId="77777777" w:rsidTr="00ED36C2">
        <w:trPr>
          <w:trHeight w:val="985"/>
        </w:trPr>
        <w:tc>
          <w:tcPr>
            <w:tcW w:w="3340" w:type="dxa"/>
          </w:tcPr>
          <w:p w14:paraId="14C6EEF8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Hector Jeremias Chiriguaya Vasquez</w:t>
            </w:r>
          </w:p>
        </w:tc>
        <w:tc>
          <w:tcPr>
            <w:tcW w:w="3181" w:type="dxa"/>
          </w:tcPr>
          <w:p w14:paraId="2ECA4D94" w14:textId="3F01BB88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0EE40F" w14:textId="54A02163" w:rsidR="00FA1E80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6F61A7" wp14:editId="41DD19BF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56515</wp:posOffset>
                  </wp:positionV>
                  <wp:extent cx="1181100" cy="509167"/>
                  <wp:effectExtent l="0" t="0" r="0" b="5715"/>
                  <wp:wrapNone/>
                  <wp:docPr id="2861184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0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6DD9DC26" w14:textId="77777777" w:rsidTr="00ED36C2">
        <w:trPr>
          <w:trHeight w:val="1114"/>
        </w:trPr>
        <w:tc>
          <w:tcPr>
            <w:tcW w:w="3340" w:type="dxa"/>
          </w:tcPr>
          <w:p w14:paraId="02E7DD3C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Ronny Alexander Hidalgo Moran</w:t>
            </w:r>
          </w:p>
        </w:tc>
        <w:tc>
          <w:tcPr>
            <w:tcW w:w="3181" w:type="dxa"/>
          </w:tcPr>
          <w:p w14:paraId="141EF960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1A2A9" w14:textId="144D7ABF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6DAE45E" wp14:editId="6B8982AE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91440</wp:posOffset>
                  </wp:positionV>
                  <wp:extent cx="1133475" cy="524683"/>
                  <wp:effectExtent l="0" t="0" r="0" b="8890"/>
                  <wp:wrapNone/>
                  <wp:docPr id="6605603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2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08EA99F2" w14:textId="77777777" w:rsidTr="00ED36C2">
        <w:trPr>
          <w:trHeight w:val="988"/>
        </w:trPr>
        <w:tc>
          <w:tcPr>
            <w:tcW w:w="3340" w:type="dxa"/>
          </w:tcPr>
          <w:p w14:paraId="59DF84D5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 xml:space="preserve">Terry Alejandro Morales Espinales </w:t>
            </w:r>
          </w:p>
        </w:tc>
        <w:tc>
          <w:tcPr>
            <w:tcW w:w="3181" w:type="dxa"/>
          </w:tcPr>
          <w:p w14:paraId="6EF7C6DA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94937B" w14:textId="1E2DB114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8065ACF" wp14:editId="1612D53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101600</wp:posOffset>
                  </wp:positionV>
                  <wp:extent cx="1276350" cy="428457"/>
                  <wp:effectExtent l="0" t="0" r="0" b="0"/>
                  <wp:wrapNone/>
                  <wp:docPr id="71827772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209E99" w14:textId="77777777" w:rsidR="00DE4088" w:rsidRPr="00540241" w:rsidRDefault="00DE4088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867B065" w14:textId="77777777" w:rsidR="00986711" w:rsidRDefault="0098671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344735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8090E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540241" w14:paraId="197B1ED3" w14:textId="77777777" w:rsidTr="007B5F67">
        <w:tc>
          <w:tcPr>
            <w:tcW w:w="9923" w:type="dxa"/>
            <w:shd w:val="clear" w:color="auto" w:fill="D9D9D9"/>
          </w:tcPr>
          <w:p w14:paraId="1D712A94" w14:textId="77777777" w:rsidR="00DE4088" w:rsidRPr="00540241" w:rsidRDefault="005206DA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ASPECTOS</w:t>
            </w:r>
            <w:r w:rsidR="00DE4088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TRATADOS</w:t>
            </w:r>
          </w:p>
        </w:tc>
      </w:tr>
    </w:tbl>
    <w:p w14:paraId="235A3AD4" w14:textId="77777777" w:rsidR="00567730" w:rsidRPr="00540241" w:rsidRDefault="00567730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78F9701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>LISTA DE ACCIONES</w:t>
      </w:r>
    </w:p>
    <w:p w14:paraId="38AD39E7" w14:textId="309D4001" w:rsidR="00567730" w:rsidRPr="003A0DF1" w:rsidRDefault="003A0DF1" w:rsidP="0051642C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3A0DF1">
        <w:rPr>
          <w:rFonts w:ascii="Times New Roman" w:hAnsi="Times New Roman"/>
          <w:i/>
          <w:sz w:val="24"/>
          <w:szCs w:val="24"/>
        </w:rPr>
        <w:t>Se realiz</w:t>
      </w:r>
      <w:r w:rsidR="00CE12BA">
        <w:rPr>
          <w:rFonts w:ascii="Times New Roman" w:hAnsi="Times New Roman"/>
          <w:i/>
          <w:sz w:val="24"/>
          <w:szCs w:val="24"/>
        </w:rPr>
        <w:t>ó</w:t>
      </w:r>
      <w:r w:rsidRPr="003A0DF1">
        <w:rPr>
          <w:rFonts w:ascii="Times New Roman" w:hAnsi="Times New Roman"/>
          <w:i/>
          <w:sz w:val="24"/>
          <w:szCs w:val="24"/>
        </w:rPr>
        <w:t xml:space="preserve"> la séptima reunión para </w:t>
      </w:r>
      <w:r w:rsidR="00861FDB">
        <w:rPr>
          <w:rFonts w:ascii="Times New Roman" w:hAnsi="Times New Roman"/>
          <w:i/>
          <w:sz w:val="24"/>
          <w:szCs w:val="24"/>
        </w:rPr>
        <w:t>continuar con el proyecto</w:t>
      </w:r>
    </w:p>
    <w:p w14:paraId="7E4AF05B" w14:textId="33E643CB" w:rsidR="003A0DF1" w:rsidRDefault="003A0DF1" w:rsidP="0051642C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 repartió los temas </w:t>
      </w:r>
      <w:r w:rsidR="0051642C">
        <w:rPr>
          <w:rFonts w:ascii="Times New Roman" w:hAnsi="Times New Roman"/>
          <w:i/>
          <w:sz w:val="24"/>
          <w:szCs w:val="24"/>
        </w:rPr>
        <w:t xml:space="preserve">a trabajar para cada integrante </w:t>
      </w:r>
    </w:p>
    <w:p w14:paraId="456D7B03" w14:textId="413232F1" w:rsidR="00861FDB" w:rsidRDefault="00861FDB" w:rsidP="0051642C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 realizaron los pasos del manual </w:t>
      </w:r>
      <w:r w:rsidR="0051642C">
        <w:rPr>
          <w:rFonts w:ascii="Times New Roman" w:hAnsi="Times New Roman"/>
          <w:i/>
          <w:sz w:val="24"/>
          <w:szCs w:val="24"/>
        </w:rPr>
        <w:t xml:space="preserve">de usuario enfocado en el uso de los usuarios finales </w:t>
      </w:r>
    </w:p>
    <w:p w14:paraId="689315FA" w14:textId="02ECDC0D" w:rsidR="00567730" w:rsidRDefault="00861FDB" w:rsidP="0051642C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acordó fechas de entrega para cada documento</w:t>
      </w:r>
    </w:p>
    <w:p w14:paraId="5349D3F6" w14:textId="77777777" w:rsidR="001D7432" w:rsidRDefault="001D7432" w:rsidP="001D7432">
      <w:pPr>
        <w:pStyle w:val="Textoindependiente"/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</w:p>
    <w:p w14:paraId="1100AD08" w14:textId="62F2B4D6" w:rsidR="001D7432" w:rsidRPr="001D7432" w:rsidRDefault="001D7432" w:rsidP="001D7432">
      <w:pPr>
        <w:pStyle w:val="Textoindependiente"/>
        <w:spacing w:after="0" w:line="360" w:lineRule="auto"/>
        <w:ind w:left="360"/>
        <w:rPr>
          <w:rFonts w:ascii="Times New Roman" w:hAnsi="Times New Roman"/>
          <w:b/>
          <w:bCs/>
          <w:i/>
          <w:sz w:val="24"/>
          <w:szCs w:val="24"/>
        </w:rPr>
      </w:pPr>
      <w:r w:rsidRPr="001D7432">
        <w:rPr>
          <w:rFonts w:ascii="Times New Roman" w:hAnsi="Times New Roman"/>
          <w:b/>
          <w:bCs/>
          <w:i/>
          <w:color w:val="EE0000"/>
          <w:sz w:val="24"/>
          <w:szCs w:val="24"/>
        </w:rPr>
        <w:t xml:space="preserve">Porcentaje de avance del módulo: </w:t>
      </w:r>
      <w:r w:rsidR="008721AC">
        <w:rPr>
          <w:rFonts w:ascii="Times New Roman" w:hAnsi="Times New Roman"/>
          <w:b/>
          <w:bCs/>
          <w:i/>
          <w:color w:val="EE0000"/>
          <w:sz w:val="24"/>
          <w:szCs w:val="24"/>
        </w:rPr>
        <w:t>72</w:t>
      </w:r>
      <w:r>
        <w:rPr>
          <w:rFonts w:ascii="Times New Roman" w:hAnsi="Times New Roman"/>
          <w:b/>
          <w:bCs/>
          <w:i/>
          <w:color w:val="EE0000"/>
          <w:sz w:val="24"/>
          <w:szCs w:val="24"/>
        </w:rPr>
        <w:t>%</w:t>
      </w:r>
    </w:p>
    <w:p w14:paraId="32889853" w14:textId="77777777" w:rsidR="00540241" w:rsidRPr="00540241" w:rsidRDefault="00540241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6DBF0776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 xml:space="preserve">ANEXOS </w:t>
      </w:r>
    </w:p>
    <w:p w14:paraId="615BC6BA" w14:textId="49608108" w:rsidR="000A2C37" w:rsidRPr="00540241" w:rsidRDefault="00FA235F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  <w:r>
        <w:rPr>
          <w:rFonts w:ascii="Times New Roman" w:hAnsi="Times New Roman"/>
          <w:i/>
          <w:noProof/>
          <w:color w:val="0000FF"/>
          <w:sz w:val="24"/>
          <w:szCs w:val="24"/>
        </w:rPr>
        <w:drawing>
          <wp:inline distT="0" distB="0" distL="0" distR="0" wp14:anchorId="738662DE" wp14:editId="0F2AF626">
            <wp:extent cx="5967562" cy="3352800"/>
            <wp:effectExtent l="0" t="0" r="0" b="0"/>
            <wp:docPr id="15326046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45" cy="335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6DD2" w14:textId="77777777" w:rsidR="00FC7902" w:rsidRPr="00540241" w:rsidRDefault="00FC7902" w:rsidP="00540241">
      <w:pPr>
        <w:pStyle w:val="NormalWeb"/>
        <w:spacing w:before="0" w:beforeAutospacing="0" w:after="0" w:afterAutospacing="0" w:line="360" w:lineRule="auto"/>
        <w:rPr>
          <w:bCs/>
        </w:rPr>
      </w:pPr>
    </w:p>
    <w:sectPr w:rsidR="00FC7902" w:rsidRPr="00540241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5E71C" w14:textId="77777777" w:rsidR="00400C2C" w:rsidRDefault="00400C2C" w:rsidP="00E45455">
      <w:pPr>
        <w:spacing w:after="0" w:line="240" w:lineRule="auto"/>
      </w:pPr>
      <w:r>
        <w:separator/>
      </w:r>
    </w:p>
  </w:endnote>
  <w:endnote w:type="continuationSeparator" w:id="0">
    <w:p w14:paraId="203E0E70" w14:textId="77777777" w:rsidR="00400C2C" w:rsidRDefault="00400C2C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9533" w14:textId="50614271" w:rsidR="007B5F67" w:rsidRPr="007B5F67" w:rsidRDefault="00C5179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83B1AA" wp14:editId="1F77C22F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38422571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D4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19183" w14:textId="77777777" w:rsidR="00400C2C" w:rsidRDefault="00400C2C" w:rsidP="00E45455">
      <w:pPr>
        <w:spacing w:after="0" w:line="240" w:lineRule="auto"/>
      </w:pPr>
      <w:r>
        <w:separator/>
      </w:r>
    </w:p>
  </w:footnote>
  <w:footnote w:type="continuationSeparator" w:id="0">
    <w:p w14:paraId="162EB361" w14:textId="77777777" w:rsidR="00400C2C" w:rsidRDefault="00400C2C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5087" w14:textId="4AA4C46A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E60E40F" wp14:editId="614F184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285384">
      <w:rPr>
        <w:rFonts w:eastAsia="Times New Roman"/>
        <w:sz w:val="20"/>
        <w:szCs w:val="20"/>
        <w:lang w:eastAsia="ar-SA"/>
      </w:rPr>
      <w:t>S</w:t>
    </w:r>
    <w:r w:rsidR="00285384" w:rsidRPr="00285384">
      <w:rPr>
        <w:rFonts w:eastAsia="Times New Roman"/>
        <w:sz w:val="20"/>
        <w:szCs w:val="20"/>
        <w:lang w:eastAsia="ar-SA"/>
      </w:rPr>
      <w:t>istema de registro de mantenimiento de celulares</w:t>
    </w:r>
  </w:p>
  <w:p w14:paraId="6EA8094E" w14:textId="372B2D01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19D16B" wp14:editId="58834184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506876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24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986711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986711">
      <w:rPr>
        <w:rFonts w:eastAsia="Times New Roman"/>
        <w:sz w:val="20"/>
        <w:szCs w:val="20"/>
        <w:lang w:eastAsia="ar-SA"/>
      </w:rPr>
      <w:t>0</w:t>
    </w:r>
  </w:p>
  <w:p w14:paraId="3F79F35E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447A24B4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xxxx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38BA679B"/>
    <w:multiLevelType w:val="hybridMultilevel"/>
    <w:tmpl w:val="E1FE5DD2"/>
    <w:lvl w:ilvl="0" w:tplc="BBFE9D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8747">
    <w:abstractNumId w:val="1"/>
  </w:num>
  <w:num w:numId="2" w16cid:durableId="726334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A"/>
    <w:rsid w:val="0001054B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2C37"/>
    <w:rsid w:val="000B0EBF"/>
    <w:rsid w:val="000B5059"/>
    <w:rsid w:val="000E7E31"/>
    <w:rsid w:val="000F02F3"/>
    <w:rsid w:val="000F624B"/>
    <w:rsid w:val="001041F5"/>
    <w:rsid w:val="00113EC8"/>
    <w:rsid w:val="00124FFC"/>
    <w:rsid w:val="00143C40"/>
    <w:rsid w:val="00143C84"/>
    <w:rsid w:val="00153244"/>
    <w:rsid w:val="001539C2"/>
    <w:rsid w:val="00156802"/>
    <w:rsid w:val="001757EF"/>
    <w:rsid w:val="00177430"/>
    <w:rsid w:val="00185799"/>
    <w:rsid w:val="00197FFC"/>
    <w:rsid w:val="001B2A73"/>
    <w:rsid w:val="001C0502"/>
    <w:rsid w:val="001D665B"/>
    <w:rsid w:val="001D7432"/>
    <w:rsid w:val="001D76BF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5384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A0DF1"/>
    <w:rsid w:val="003A72ED"/>
    <w:rsid w:val="003B184F"/>
    <w:rsid w:val="003C3B58"/>
    <w:rsid w:val="003E2F6F"/>
    <w:rsid w:val="003F1E57"/>
    <w:rsid w:val="003F7273"/>
    <w:rsid w:val="00400C2C"/>
    <w:rsid w:val="0041055C"/>
    <w:rsid w:val="0042530B"/>
    <w:rsid w:val="004321C1"/>
    <w:rsid w:val="00437F81"/>
    <w:rsid w:val="004405E1"/>
    <w:rsid w:val="00447B32"/>
    <w:rsid w:val="004539F4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606F"/>
    <w:rsid w:val="004D728F"/>
    <w:rsid w:val="004E11F6"/>
    <w:rsid w:val="004E2004"/>
    <w:rsid w:val="004E7441"/>
    <w:rsid w:val="004F05BE"/>
    <w:rsid w:val="004F797B"/>
    <w:rsid w:val="00500A51"/>
    <w:rsid w:val="005030F3"/>
    <w:rsid w:val="00510016"/>
    <w:rsid w:val="00512B83"/>
    <w:rsid w:val="0051642C"/>
    <w:rsid w:val="005206DA"/>
    <w:rsid w:val="005254BC"/>
    <w:rsid w:val="00526051"/>
    <w:rsid w:val="00540241"/>
    <w:rsid w:val="00546A1D"/>
    <w:rsid w:val="00554A4A"/>
    <w:rsid w:val="0056524F"/>
    <w:rsid w:val="00567730"/>
    <w:rsid w:val="00576731"/>
    <w:rsid w:val="00576DE8"/>
    <w:rsid w:val="00584D8A"/>
    <w:rsid w:val="005A1D3F"/>
    <w:rsid w:val="005B0BF2"/>
    <w:rsid w:val="005B640C"/>
    <w:rsid w:val="005C0016"/>
    <w:rsid w:val="005C5027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6E29A9"/>
    <w:rsid w:val="006E331E"/>
    <w:rsid w:val="00702CCA"/>
    <w:rsid w:val="00711199"/>
    <w:rsid w:val="00712D96"/>
    <w:rsid w:val="0071372D"/>
    <w:rsid w:val="007138B1"/>
    <w:rsid w:val="00724BE7"/>
    <w:rsid w:val="0073148D"/>
    <w:rsid w:val="00743806"/>
    <w:rsid w:val="0076053B"/>
    <w:rsid w:val="00763D25"/>
    <w:rsid w:val="00775913"/>
    <w:rsid w:val="00785236"/>
    <w:rsid w:val="00792FB6"/>
    <w:rsid w:val="00796ABB"/>
    <w:rsid w:val="007B5F67"/>
    <w:rsid w:val="007D2C57"/>
    <w:rsid w:val="00833634"/>
    <w:rsid w:val="00841F13"/>
    <w:rsid w:val="00843D84"/>
    <w:rsid w:val="008457DA"/>
    <w:rsid w:val="00846A8E"/>
    <w:rsid w:val="00850DA0"/>
    <w:rsid w:val="00856A28"/>
    <w:rsid w:val="00861FDB"/>
    <w:rsid w:val="008721AC"/>
    <w:rsid w:val="008722F0"/>
    <w:rsid w:val="008865D5"/>
    <w:rsid w:val="00891D30"/>
    <w:rsid w:val="0089398B"/>
    <w:rsid w:val="00897B83"/>
    <w:rsid w:val="008B0C13"/>
    <w:rsid w:val="008C4B72"/>
    <w:rsid w:val="008D0AD0"/>
    <w:rsid w:val="008E4E6E"/>
    <w:rsid w:val="008E6F61"/>
    <w:rsid w:val="008F1D86"/>
    <w:rsid w:val="008F5F84"/>
    <w:rsid w:val="009059A7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86711"/>
    <w:rsid w:val="009951AE"/>
    <w:rsid w:val="009D421A"/>
    <w:rsid w:val="009D67B6"/>
    <w:rsid w:val="009E3E0C"/>
    <w:rsid w:val="009E53D1"/>
    <w:rsid w:val="009F2D50"/>
    <w:rsid w:val="009F3284"/>
    <w:rsid w:val="009F3B71"/>
    <w:rsid w:val="00A03EC0"/>
    <w:rsid w:val="00A051F5"/>
    <w:rsid w:val="00A16915"/>
    <w:rsid w:val="00A23CA0"/>
    <w:rsid w:val="00A262E1"/>
    <w:rsid w:val="00A46BB1"/>
    <w:rsid w:val="00A542F4"/>
    <w:rsid w:val="00A61F2D"/>
    <w:rsid w:val="00A6544E"/>
    <w:rsid w:val="00A91922"/>
    <w:rsid w:val="00A91FD9"/>
    <w:rsid w:val="00AA3C8F"/>
    <w:rsid w:val="00AB11B4"/>
    <w:rsid w:val="00AB304D"/>
    <w:rsid w:val="00AD1089"/>
    <w:rsid w:val="00AE0B4B"/>
    <w:rsid w:val="00AE45C1"/>
    <w:rsid w:val="00AE6717"/>
    <w:rsid w:val="00AF28BD"/>
    <w:rsid w:val="00AF2AF5"/>
    <w:rsid w:val="00B151D3"/>
    <w:rsid w:val="00B210F7"/>
    <w:rsid w:val="00B35149"/>
    <w:rsid w:val="00B43F93"/>
    <w:rsid w:val="00B460E6"/>
    <w:rsid w:val="00B562B4"/>
    <w:rsid w:val="00B97EB4"/>
    <w:rsid w:val="00BB3EA6"/>
    <w:rsid w:val="00BD2C9A"/>
    <w:rsid w:val="00BD7DED"/>
    <w:rsid w:val="00C5179A"/>
    <w:rsid w:val="00C54623"/>
    <w:rsid w:val="00C54BBF"/>
    <w:rsid w:val="00C65E76"/>
    <w:rsid w:val="00C70B59"/>
    <w:rsid w:val="00C70C26"/>
    <w:rsid w:val="00C81561"/>
    <w:rsid w:val="00C8158B"/>
    <w:rsid w:val="00C863B9"/>
    <w:rsid w:val="00C93B5D"/>
    <w:rsid w:val="00C946C3"/>
    <w:rsid w:val="00C96124"/>
    <w:rsid w:val="00CB71D4"/>
    <w:rsid w:val="00CB7C9E"/>
    <w:rsid w:val="00CC4012"/>
    <w:rsid w:val="00CC641D"/>
    <w:rsid w:val="00CE051B"/>
    <w:rsid w:val="00CE12BA"/>
    <w:rsid w:val="00CE1361"/>
    <w:rsid w:val="00CE5132"/>
    <w:rsid w:val="00CF001D"/>
    <w:rsid w:val="00D1112C"/>
    <w:rsid w:val="00D21989"/>
    <w:rsid w:val="00D22AAC"/>
    <w:rsid w:val="00D34B55"/>
    <w:rsid w:val="00D52150"/>
    <w:rsid w:val="00D62E69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6C2"/>
    <w:rsid w:val="00ED3AD4"/>
    <w:rsid w:val="00EE34B7"/>
    <w:rsid w:val="00EE4354"/>
    <w:rsid w:val="00EF450F"/>
    <w:rsid w:val="00EF74DB"/>
    <w:rsid w:val="00F00D0D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2AE"/>
    <w:rsid w:val="00FA1E80"/>
    <w:rsid w:val="00FA235F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A229D"/>
  <w15:chartTrackingRefBased/>
  <w15:docId w15:val="{389DE711-2342-4568-86ED-878D7D4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c\Desktop\BIT_01_GRUPO-06_17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BIT_01_GRUPO-06_17042025.dot</Template>
  <TotalTime>1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Marc Anthony</dc:creator>
  <cp:keywords/>
  <cp:lastModifiedBy>Carranza Bryan</cp:lastModifiedBy>
  <cp:revision>2</cp:revision>
  <dcterms:created xsi:type="dcterms:W3CDTF">2025-07-06T18:30:00Z</dcterms:created>
  <dcterms:modified xsi:type="dcterms:W3CDTF">2025-07-06T18:30:00Z</dcterms:modified>
</cp:coreProperties>
</file>