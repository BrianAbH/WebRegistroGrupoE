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6875FA22" w:rsidR="00DE4088" w:rsidRPr="00540241" w:rsidRDefault="00660F32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660F32">
              <w:rPr>
                <w:rFonts w:ascii="Times New Roman" w:hAnsi="Times New Roman"/>
                <w:i/>
                <w:sz w:val="24"/>
                <w:szCs w:val="24"/>
              </w:rPr>
              <w:t>Artículo de investigación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06163432" w:rsidR="00EF74DB" w:rsidRPr="00540241" w:rsidRDefault="00F9335D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18/06/2025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11CC1923" w:rsidR="00EF74DB" w:rsidRPr="00540241" w:rsidRDefault="00F9335D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19:36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5B20AAD0" w:rsidR="00EF74DB" w:rsidRPr="00540241" w:rsidRDefault="00F9335D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20:11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38AD39E7" w14:textId="6AC08929" w:rsidR="00567730" w:rsidRDefault="00592D3C" w:rsidP="00D32B4F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realiz</w:t>
      </w:r>
      <w:r w:rsidR="00D32B4F">
        <w:rPr>
          <w:rFonts w:ascii="Times New Roman" w:hAnsi="Times New Roman"/>
          <w:i/>
          <w:sz w:val="24"/>
          <w:szCs w:val="24"/>
        </w:rPr>
        <w:t>ó</w:t>
      </w:r>
      <w:r>
        <w:rPr>
          <w:rFonts w:ascii="Times New Roman" w:hAnsi="Times New Roman"/>
          <w:i/>
          <w:sz w:val="24"/>
          <w:szCs w:val="24"/>
        </w:rPr>
        <w:t xml:space="preserve"> la décima reunión para organizar el proyecto</w:t>
      </w:r>
    </w:p>
    <w:p w14:paraId="5743E781" w14:textId="6A4DCCE7" w:rsidR="00592D3C" w:rsidRDefault="00592D3C" w:rsidP="00D32B4F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</w:t>
      </w:r>
      <w:r w:rsidR="00D32B4F">
        <w:rPr>
          <w:rFonts w:ascii="Times New Roman" w:hAnsi="Times New Roman"/>
          <w:i/>
          <w:sz w:val="24"/>
          <w:szCs w:val="24"/>
        </w:rPr>
        <w:t>definió el contenido</w:t>
      </w:r>
      <w:r>
        <w:rPr>
          <w:rFonts w:ascii="Times New Roman" w:hAnsi="Times New Roman"/>
          <w:i/>
          <w:sz w:val="24"/>
          <w:szCs w:val="24"/>
        </w:rPr>
        <w:t xml:space="preserve"> del </w:t>
      </w:r>
      <w:r w:rsidR="00D32B4F">
        <w:rPr>
          <w:rFonts w:ascii="Times New Roman" w:hAnsi="Times New Roman"/>
          <w:i/>
          <w:sz w:val="24"/>
          <w:szCs w:val="24"/>
        </w:rPr>
        <w:t>artículo de investigación</w:t>
      </w:r>
    </w:p>
    <w:p w14:paraId="77C9320E" w14:textId="77777777" w:rsidR="000A324C" w:rsidRDefault="00D32B4F" w:rsidP="000A324C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recopiló la información sobre las tecnologías y herramientas usadas en el desarrollo del proyecto</w:t>
      </w:r>
    </w:p>
    <w:p w14:paraId="0FE799C2" w14:textId="77777777" w:rsidR="000A324C" w:rsidRDefault="000A324C" w:rsidP="000A324C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</w:p>
    <w:p w14:paraId="2520C66B" w14:textId="7ABE49D8" w:rsidR="000A324C" w:rsidRPr="000A324C" w:rsidRDefault="000A324C" w:rsidP="000A324C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  <w:r w:rsidRPr="000A324C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Porcentaje de avance del módulo: </w:t>
      </w:r>
      <w:r w:rsidR="00761CA9">
        <w:rPr>
          <w:rFonts w:ascii="Times New Roman" w:hAnsi="Times New Roman"/>
          <w:b/>
          <w:bCs/>
          <w:i/>
          <w:color w:val="FF0000"/>
          <w:sz w:val="24"/>
          <w:szCs w:val="24"/>
        </w:rPr>
        <w:t>92</w:t>
      </w:r>
      <w:r>
        <w:rPr>
          <w:rFonts w:ascii="Times New Roman" w:hAnsi="Times New Roman"/>
          <w:b/>
          <w:bCs/>
          <w:i/>
          <w:color w:val="FF0000"/>
          <w:sz w:val="24"/>
          <w:szCs w:val="24"/>
        </w:rPr>
        <w:t>%</w:t>
      </w:r>
    </w:p>
    <w:p w14:paraId="431DCB85" w14:textId="77777777" w:rsidR="000A324C" w:rsidRPr="000A324C" w:rsidRDefault="000A324C" w:rsidP="000A324C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</w:p>
    <w:p w14:paraId="32889853" w14:textId="77777777" w:rsidR="00540241" w:rsidRPr="00540241" w:rsidRDefault="0054024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03A4E87E" w:rsidR="000A2C37" w:rsidRPr="00540241" w:rsidRDefault="00660F32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7A144D20" wp14:editId="7F330112">
            <wp:extent cx="6103189" cy="3429000"/>
            <wp:effectExtent l="0" t="0" r="0" b="0"/>
            <wp:docPr id="20729408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41" cy="34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C83BB" w14:textId="77777777" w:rsidR="00A9045C" w:rsidRDefault="00A9045C" w:rsidP="00E45455">
      <w:pPr>
        <w:spacing w:after="0" w:line="240" w:lineRule="auto"/>
      </w:pPr>
      <w:r>
        <w:separator/>
      </w:r>
    </w:p>
  </w:endnote>
  <w:endnote w:type="continuationSeparator" w:id="0">
    <w:p w14:paraId="45BD9DDF" w14:textId="77777777" w:rsidR="00A9045C" w:rsidRDefault="00A9045C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F38E9" w14:textId="77777777" w:rsidR="00A9045C" w:rsidRDefault="00A9045C" w:rsidP="00E45455">
      <w:pPr>
        <w:spacing w:after="0" w:line="240" w:lineRule="auto"/>
      </w:pPr>
      <w:r>
        <w:separator/>
      </w:r>
    </w:p>
  </w:footnote>
  <w:footnote w:type="continuationSeparator" w:id="0">
    <w:p w14:paraId="3E8CC8B5" w14:textId="77777777" w:rsidR="00A9045C" w:rsidRDefault="00A9045C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C5F2742"/>
    <w:multiLevelType w:val="hybridMultilevel"/>
    <w:tmpl w:val="5AE457EE"/>
    <w:lvl w:ilvl="0" w:tplc="31A284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 w16cid:durableId="1709988747">
    <w:abstractNumId w:val="2"/>
  </w:num>
  <w:num w:numId="2" w16cid:durableId="101037464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A324C"/>
    <w:rsid w:val="000B0EBF"/>
    <w:rsid w:val="000B5059"/>
    <w:rsid w:val="000D6364"/>
    <w:rsid w:val="000E7E31"/>
    <w:rsid w:val="000F02F3"/>
    <w:rsid w:val="000F624B"/>
    <w:rsid w:val="001041F5"/>
    <w:rsid w:val="00113EC8"/>
    <w:rsid w:val="00124FFC"/>
    <w:rsid w:val="00143C40"/>
    <w:rsid w:val="00143C84"/>
    <w:rsid w:val="00153244"/>
    <w:rsid w:val="001539C2"/>
    <w:rsid w:val="00156802"/>
    <w:rsid w:val="00172544"/>
    <w:rsid w:val="001757EF"/>
    <w:rsid w:val="00177430"/>
    <w:rsid w:val="00177D2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5384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A72ED"/>
    <w:rsid w:val="003B184F"/>
    <w:rsid w:val="003C3B58"/>
    <w:rsid w:val="003E2F6F"/>
    <w:rsid w:val="003F1E57"/>
    <w:rsid w:val="003F7273"/>
    <w:rsid w:val="0041055C"/>
    <w:rsid w:val="0042530B"/>
    <w:rsid w:val="004321C1"/>
    <w:rsid w:val="00437F81"/>
    <w:rsid w:val="004405E1"/>
    <w:rsid w:val="00447B32"/>
    <w:rsid w:val="004539F4"/>
    <w:rsid w:val="0045669B"/>
    <w:rsid w:val="00471D49"/>
    <w:rsid w:val="004A70AF"/>
    <w:rsid w:val="004A72FC"/>
    <w:rsid w:val="004B5227"/>
    <w:rsid w:val="004B7CA6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0241"/>
    <w:rsid w:val="0056524F"/>
    <w:rsid w:val="00567730"/>
    <w:rsid w:val="00576DE8"/>
    <w:rsid w:val="00584D8A"/>
    <w:rsid w:val="00592D3C"/>
    <w:rsid w:val="005A1D3F"/>
    <w:rsid w:val="005B0BF2"/>
    <w:rsid w:val="005B640C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0F32"/>
    <w:rsid w:val="006664A2"/>
    <w:rsid w:val="00675991"/>
    <w:rsid w:val="006B1F09"/>
    <w:rsid w:val="006B66B9"/>
    <w:rsid w:val="006D099D"/>
    <w:rsid w:val="006E29A9"/>
    <w:rsid w:val="006E331E"/>
    <w:rsid w:val="00702CCA"/>
    <w:rsid w:val="00711199"/>
    <w:rsid w:val="00712D96"/>
    <w:rsid w:val="0071372D"/>
    <w:rsid w:val="007138B1"/>
    <w:rsid w:val="00724BE7"/>
    <w:rsid w:val="0073148D"/>
    <w:rsid w:val="00743806"/>
    <w:rsid w:val="0076053B"/>
    <w:rsid w:val="00761CA9"/>
    <w:rsid w:val="00775913"/>
    <w:rsid w:val="00785236"/>
    <w:rsid w:val="007917A9"/>
    <w:rsid w:val="00792FB6"/>
    <w:rsid w:val="00796ABB"/>
    <w:rsid w:val="007B5F67"/>
    <w:rsid w:val="007D2C57"/>
    <w:rsid w:val="007E1C7D"/>
    <w:rsid w:val="00833634"/>
    <w:rsid w:val="00841F13"/>
    <w:rsid w:val="00843D84"/>
    <w:rsid w:val="008457DA"/>
    <w:rsid w:val="00846A8E"/>
    <w:rsid w:val="00850DA0"/>
    <w:rsid w:val="00856A28"/>
    <w:rsid w:val="008722F0"/>
    <w:rsid w:val="008865D5"/>
    <w:rsid w:val="00891D30"/>
    <w:rsid w:val="0089398B"/>
    <w:rsid w:val="00897B83"/>
    <w:rsid w:val="008B0C13"/>
    <w:rsid w:val="008C4B72"/>
    <w:rsid w:val="008D0AD0"/>
    <w:rsid w:val="008E4E6E"/>
    <w:rsid w:val="008E6F61"/>
    <w:rsid w:val="008F1D86"/>
    <w:rsid w:val="008F5F84"/>
    <w:rsid w:val="009059A7"/>
    <w:rsid w:val="00907666"/>
    <w:rsid w:val="009223D2"/>
    <w:rsid w:val="009247FB"/>
    <w:rsid w:val="00942041"/>
    <w:rsid w:val="00943C25"/>
    <w:rsid w:val="00951221"/>
    <w:rsid w:val="00951BB8"/>
    <w:rsid w:val="009669C8"/>
    <w:rsid w:val="00971569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B71"/>
    <w:rsid w:val="00A03EC0"/>
    <w:rsid w:val="00A051F5"/>
    <w:rsid w:val="00A16915"/>
    <w:rsid w:val="00A23CA0"/>
    <w:rsid w:val="00A262E1"/>
    <w:rsid w:val="00A46BB1"/>
    <w:rsid w:val="00A542F4"/>
    <w:rsid w:val="00A6544E"/>
    <w:rsid w:val="00A9045C"/>
    <w:rsid w:val="00A91922"/>
    <w:rsid w:val="00A91FD9"/>
    <w:rsid w:val="00A96E8A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B151D3"/>
    <w:rsid w:val="00B16E83"/>
    <w:rsid w:val="00B210F7"/>
    <w:rsid w:val="00B43F93"/>
    <w:rsid w:val="00B460E6"/>
    <w:rsid w:val="00B562B4"/>
    <w:rsid w:val="00BD2C9A"/>
    <w:rsid w:val="00BD7DED"/>
    <w:rsid w:val="00C5179A"/>
    <w:rsid w:val="00C54623"/>
    <w:rsid w:val="00C54BBF"/>
    <w:rsid w:val="00C65E76"/>
    <w:rsid w:val="00C70B59"/>
    <w:rsid w:val="00C81561"/>
    <w:rsid w:val="00C8158B"/>
    <w:rsid w:val="00C863B9"/>
    <w:rsid w:val="00C93B5D"/>
    <w:rsid w:val="00C946C3"/>
    <w:rsid w:val="00C96124"/>
    <w:rsid w:val="00CB5CF2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2B4F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6C2"/>
    <w:rsid w:val="00ED3AD4"/>
    <w:rsid w:val="00EE34B7"/>
    <w:rsid w:val="00EE4354"/>
    <w:rsid w:val="00EF450F"/>
    <w:rsid w:val="00EF679D"/>
    <w:rsid w:val="00EF74DB"/>
    <w:rsid w:val="00F00D0D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35D"/>
    <w:rsid w:val="00F93487"/>
    <w:rsid w:val="00F94683"/>
    <w:rsid w:val="00F9521E"/>
    <w:rsid w:val="00F970F4"/>
    <w:rsid w:val="00FA12AE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BIT_01_GRUPO-06_17042025.dot</Template>
  <TotalTime>0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2</cp:revision>
  <dcterms:created xsi:type="dcterms:W3CDTF">2025-07-06T18:31:00Z</dcterms:created>
  <dcterms:modified xsi:type="dcterms:W3CDTF">2025-07-06T18:31:00Z</dcterms:modified>
</cp:coreProperties>
</file>