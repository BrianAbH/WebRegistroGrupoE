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540241" w14:paraId="60B42ED7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E426AE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50C375A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73E7" w:rsidRPr="00540241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DE4088" w:rsidRPr="00540241" w14:paraId="424BCD8C" w14:textId="77777777" w:rsidTr="00EF74DB">
        <w:tc>
          <w:tcPr>
            <w:tcW w:w="2552" w:type="dxa"/>
            <w:shd w:val="clear" w:color="auto" w:fill="D9D9D9"/>
            <w:vAlign w:val="center"/>
          </w:tcPr>
          <w:p w14:paraId="7B75E251" w14:textId="77777777" w:rsidR="00DE4088" w:rsidRPr="00540241" w:rsidRDefault="004C3BA6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Tema</w:t>
            </w:r>
            <w:r w:rsidR="00EF74DB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78330F" w14:textId="1E0A3DF3" w:rsidR="00DE4088" w:rsidRPr="00540241" w:rsidRDefault="00A80B82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80B82">
              <w:rPr>
                <w:rFonts w:ascii="Times New Roman" w:hAnsi="Times New Roman"/>
                <w:i/>
                <w:sz w:val="24"/>
                <w:szCs w:val="24"/>
              </w:rPr>
              <w:t>Manual técnico</w:t>
            </w:r>
          </w:p>
        </w:tc>
      </w:tr>
      <w:tr w:rsidR="00EF74DB" w:rsidRPr="00540241" w14:paraId="0232D190" w14:textId="77777777" w:rsidTr="00EF74DB">
        <w:tc>
          <w:tcPr>
            <w:tcW w:w="2552" w:type="dxa"/>
            <w:shd w:val="clear" w:color="auto" w:fill="D9D9D9"/>
            <w:vAlign w:val="center"/>
          </w:tcPr>
          <w:p w14:paraId="71193A84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FE6BECE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Universidad de Guayaquil</w:t>
            </w:r>
          </w:p>
        </w:tc>
      </w:tr>
      <w:tr w:rsidR="00EF74DB" w:rsidRPr="00540241" w14:paraId="781E910B" w14:textId="77777777" w:rsidTr="00EF74DB">
        <w:tc>
          <w:tcPr>
            <w:tcW w:w="2552" w:type="dxa"/>
            <w:shd w:val="clear" w:color="auto" w:fill="D9D9D9"/>
            <w:vAlign w:val="center"/>
          </w:tcPr>
          <w:p w14:paraId="729E2400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37D8180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Carrión Loaiza Marc Anthony</w:t>
            </w:r>
          </w:p>
        </w:tc>
      </w:tr>
      <w:tr w:rsidR="00EF74DB" w:rsidRPr="00540241" w14:paraId="47B39706" w14:textId="77777777" w:rsidTr="00EF74DB">
        <w:tc>
          <w:tcPr>
            <w:tcW w:w="2552" w:type="dxa"/>
            <w:shd w:val="clear" w:color="auto" w:fill="D9D9D9"/>
            <w:vAlign w:val="center"/>
          </w:tcPr>
          <w:p w14:paraId="47AF3E4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28F5A148" w14:textId="6C036FE3" w:rsidR="00EF74DB" w:rsidRPr="00540241" w:rsidRDefault="00A554E1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31/05/2025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2391F6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4774B07" w14:textId="34F47FB7" w:rsidR="00EF74DB" w:rsidRPr="00540241" w:rsidRDefault="00A554E1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F860876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3FF6432" w14:textId="6112C14D" w:rsidR="00EF74DB" w:rsidRPr="00540241" w:rsidRDefault="00A554E1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11:57</w:t>
            </w:r>
          </w:p>
        </w:tc>
      </w:tr>
      <w:tr w:rsidR="00EF74DB" w:rsidRPr="00540241" w14:paraId="506BA6D8" w14:textId="77777777" w:rsidTr="00EF74DB">
        <w:tc>
          <w:tcPr>
            <w:tcW w:w="2552" w:type="dxa"/>
            <w:shd w:val="clear" w:color="auto" w:fill="D9D9D9"/>
            <w:vAlign w:val="center"/>
          </w:tcPr>
          <w:p w14:paraId="4FB5983F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49E854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Reunión realizada mediante la plataforma zoom</w:t>
            </w:r>
          </w:p>
        </w:tc>
      </w:tr>
      <w:tr w:rsidR="00EF74DB" w:rsidRPr="00540241" w14:paraId="31F27919" w14:textId="77777777" w:rsidTr="00EF74DB">
        <w:tc>
          <w:tcPr>
            <w:tcW w:w="2552" w:type="dxa"/>
            <w:shd w:val="clear" w:color="auto" w:fill="D9D9D9"/>
            <w:vAlign w:val="center"/>
          </w:tcPr>
          <w:p w14:paraId="4CEC9332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AD7C021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</w:tr>
    </w:tbl>
    <w:p w14:paraId="3E1C7605" w14:textId="77777777" w:rsidR="009D421A" w:rsidRDefault="009D421A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B28CAAF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76C61A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540241" w14:paraId="445D440D" w14:textId="77777777" w:rsidTr="007B5F67">
        <w:tc>
          <w:tcPr>
            <w:tcW w:w="9923" w:type="dxa"/>
            <w:gridSpan w:val="3"/>
            <w:shd w:val="clear" w:color="auto" w:fill="A6A6A6"/>
          </w:tcPr>
          <w:p w14:paraId="64E871A9" w14:textId="77777777" w:rsidR="00DE4088" w:rsidRPr="00540241" w:rsidRDefault="0029753F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LISTA DE PARTICIPANTES</w:t>
            </w:r>
          </w:p>
        </w:tc>
      </w:tr>
      <w:tr w:rsidR="00986711" w:rsidRPr="00540241" w14:paraId="5CAD3305" w14:textId="77777777" w:rsidTr="007B5F67">
        <w:tc>
          <w:tcPr>
            <w:tcW w:w="3340" w:type="dxa"/>
            <w:shd w:val="clear" w:color="auto" w:fill="D9D9D9"/>
          </w:tcPr>
          <w:p w14:paraId="49087087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3D1C1A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</w:t>
            </w:r>
            <w:r w:rsidR="004D728F" w:rsidRPr="00540241">
              <w:rPr>
                <w:rFonts w:ascii="Times New Roman" w:hAnsi="Times New Roman"/>
                <w:b/>
                <w:sz w:val="24"/>
                <w:szCs w:val="24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0FF4957" w14:textId="52D66AB9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Firma</w:t>
            </w:r>
          </w:p>
        </w:tc>
      </w:tr>
      <w:tr w:rsidR="00986711" w:rsidRPr="00540241" w14:paraId="784CC4D0" w14:textId="77777777" w:rsidTr="003A72ED">
        <w:trPr>
          <w:trHeight w:val="1064"/>
        </w:trPr>
        <w:tc>
          <w:tcPr>
            <w:tcW w:w="3340" w:type="dxa"/>
          </w:tcPr>
          <w:p w14:paraId="7B8B2B4B" w14:textId="79AECC36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Marc Anthony Carrión Loaiza</w:t>
            </w:r>
          </w:p>
        </w:tc>
        <w:tc>
          <w:tcPr>
            <w:tcW w:w="3181" w:type="dxa"/>
          </w:tcPr>
          <w:p w14:paraId="2508D7CE" w14:textId="77777777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4BC18A" w14:textId="16C96458" w:rsidR="00FA1E80" w:rsidRPr="00540241" w:rsidRDefault="00986711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71B5305" wp14:editId="2409E9E0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73660</wp:posOffset>
                  </wp:positionV>
                  <wp:extent cx="1504950" cy="514985"/>
                  <wp:effectExtent l="0" t="0" r="0" b="0"/>
                  <wp:wrapNone/>
                  <wp:docPr id="253962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6211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103322B3" w14:textId="77777777" w:rsidTr="00A91922">
        <w:trPr>
          <w:trHeight w:val="986"/>
        </w:trPr>
        <w:tc>
          <w:tcPr>
            <w:tcW w:w="3340" w:type="dxa"/>
          </w:tcPr>
          <w:p w14:paraId="34275F2B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Bryan Alexander Carranza Freijo</w:t>
            </w:r>
          </w:p>
        </w:tc>
        <w:tc>
          <w:tcPr>
            <w:tcW w:w="3181" w:type="dxa"/>
          </w:tcPr>
          <w:p w14:paraId="657AB4FC" w14:textId="39098459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7E0283" w14:textId="24B21EFB" w:rsidR="00FA1E80" w:rsidRPr="00540241" w:rsidRDefault="00A91922" w:rsidP="005402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814AACA" wp14:editId="28E1E553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60325</wp:posOffset>
                  </wp:positionV>
                  <wp:extent cx="1905000" cy="514350"/>
                  <wp:effectExtent l="0" t="0" r="0" b="0"/>
                  <wp:wrapNone/>
                  <wp:docPr id="58984446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304FDD41" w14:textId="77777777" w:rsidTr="00ED36C2">
        <w:trPr>
          <w:trHeight w:val="985"/>
        </w:trPr>
        <w:tc>
          <w:tcPr>
            <w:tcW w:w="3340" w:type="dxa"/>
          </w:tcPr>
          <w:p w14:paraId="14C6EEF8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Hector Jeremias Chiriguaya Vasquez</w:t>
            </w:r>
          </w:p>
        </w:tc>
        <w:tc>
          <w:tcPr>
            <w:tcW w:w="3181" w:type="dxa"/>
          </w:tcPr>
          <w:p w14:paraId="2ECA4D94" w14:textId="3F01BB88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0EE40F" w14:textId="54A02163" w:rsidR="00FA1E80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6F61A7" wp14:editId="41DD19BF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56515</wp:posOffset>
                  </wp:positionV>
                  <wp:extent cx="1181100" cy="509167"/>
                  <wp:effectExtent l="0" t="0" r="0" b="5715"/>
                  <wp:wrapNone/>
                  <wp:docPr id="28611840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0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6DD9DC26" w14:textId="77777777" w:rsidTr="00ED36C2">
        <w:trPr>
          <w:trHeight w:val="1114"/>
        </w:trPr>
        <w:tc>
          <w:tcPr>
            <w:tcW w:w="3340" w:type="dxa"/>
          </w:tcPr>
          <w:p w14:paraId="02E7DD3C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Ronny Alexander Hidalgo Moran</w:t>
            </w:r>
          </w:p>
        </w:tc>
        <w:tc>
          <w:tcPr>
            <w:tcW w:w="3181" w:type="dxa"/>
          </w:tcPr>
          <w:p w14:paraId="141EF960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1A2A9" w14:textId="144D7ABF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6DAE45E" wp14:editId="6B8982AE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91440</wp:posOffset>
                  </wp:positionV>
                  <wp:extent cx="1133475" cy="524683"/>
                  <wp:effectExtent l="0" t="0" r="0" b="8890"/>
                  <wp:wrapNone/>
                  <wp:docPr id="6605603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2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08EA99F2" w14:textId="77777777" w:rsidTr="00ED36C2">
        <w:trPr>
          <w:trHeight w:val="988"/>
        </w:trPr>
        <w:tc>
          <w:tcPr>
            <w:tcW w:w="3340" w:type="dxa"/>
          </w:tcPr>
          <w:p w14:paraId="59DF84D5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 xml:space="preserve">Terry Alejandro Morales Espinales </w:t>
            </w:r>
          </w:p>
        </w:tc>
        <w:tc>
          <w:tcPr>
            <w:tcW w:w="3181" w:type="dxa"/>
          </w:tcPr>
          <w:p w14:paraId="6EF7C6DA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94937B" w14:textId="1E2DB114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8065ACF" wp14:editId="1612D53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101600</wp:posOffset>
                  </wp:positionV>
                  <wp:extent cx="1276350" cy="428457"/>
                  <wp:effectExtent l="0" t="0" r="0" b="0"/>
                  <wp:wrapNone/>
                  <wp:docPr id="71827772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209E99" w14:textId="77777777" w:rsidR="00DE4088" w:rsidRPr="00540241" w:rsidRDefault="00DE4088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867B065" w14:textId="77777777" w:rsidR="00986711" w:rsidRDefault="0098671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E344735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48090E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540241" w14:paraId="197B1ED3" w14:textId="77777777" w:rsidTr="007B5F67">
        <w:tc>
          <w:tcPr>
            <w:tcW w:w="9923" w:type="dxa"/>
            <w:shd w:val="clear" w:color="auto" w:fill="D9D9D9"/>
          </w:tcPr>
          <w:p w14:paraId="1D712A94" w14:textId="77777777" w:rsidR="00DE4088" w:rsidRPr="00540241" w:rsidRDefault="005206DA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ASPECTOS</w:t>
            </w:r>
            <w:r w:rsidR="00DE4088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TRATADOS</w:t>
            </w:r>
          </w:p>
        </w:tc>
      </w:tr>
    </w:tbl>
    <w:p w14:paraId="235A3AD4" w14:textId="77777777" w:rsidR="00567730" w:rsidRPr="00540241" w:rsidRDefault="00567730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78F9701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>LISTA DE ACCIONES</w:t>
      </w:r>
    </w:p>
    <w:p w14:paraId="4CD6A2CE" w14:textId="0C0C5F92" w:rsidR="00772021" w:rsidRDefault="00772021" w:rsidP="000610A2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realiz</w:t>
      </w:r>
      <w:r w:rsidR="000610A2">
        <w:rPr>
          <w:rFonts w:ascii="Times New Roman" w:hAnsi="Times New Roman"/>
          <w:i/>
          <w:sz w:val="24"/>
          <w:szCs w:val="24"/>
        </w:rPr>
        <w:t>ó</w:t>
      </w:r>
      <w:r>
        <w:rPr>
          <w:rFonts w:ascii="Times New Roman" w:hAnsi="Times New Roman"/>
          <w:i/>
          <w:sz w:val="24"/>
          <w:szCs w:val="24"/>
        </w:rPr>
        <w:t xml:space="preserve"> la octava reunión para organizar el proyecto</w:t>
      </w:r>
    </w:p>
    <w:p w14:paraId="176C4737" w14:textId="2FD869D1" w:rsidR="00772021" w:rsidRDefault="00772021" w:rsidP="000610A2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defini</w:t>
      </w:r>
      <w:r w:rsidR="000610A2">
        <w:rPr>
          <w:rFonts w:ascii="Times New Roman" w:hAnsi="Times New Roman"/>
          <w:i/>
          <w:sz w:val="24"/>
          <w:szCs w:val="24"/>
        </w:rPr>
        <w:t>eron</w:t>
      </w:r>
      <w:r>
        <w:rPr>
          <w:rFonts w:ascii="Times New Roman" w:hAnsi="Times New Roman"/>
          <w:i/>
          <w:sz w:val="24"/>
          <w:szCs w:val="24"/>
        </w:rPr>
        <w:t xml:space="preserve"> los componentes que se detallaran en el manual técnico</w:t>
      </w:r>
    </w:p>
    <w:p w14:paraId="7889C8EB" w14:textId="505D5DD7" w:rsidR="00772021" w:rsidRDefault="00772021" w:rsidP="000610A2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empezó a realizar la documentación</w:t>
      </w:r>
      <w:r w:rsidR="000610A2">
        <w:rPr>
          <w:rFonts w:ascii="Times New Roman" w:hAnsi="Times New Roman"/>
          <w:i/>
          <w:sz w:val="24"/>
          <w:szCs w:val="24"/>
        </w:rPr>
        <w:t xml:space="preserve"> del proyecto</w:t>
      </w:r>
    </w:p>
    <w:p w14:paraId="689315FA" w14:textId="7209BFA2" w:rsidR="00567730" w:rsidRDefault="00772021" w:rsidP="00540241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asign</w:t>
      </w:r>
      <w:r w:rsidR="000610A2">
        <w:rPr>
          <w:rFonts w:ascii="Times New Roman" w:hAnsi="Times New Roman"/>
          <w:i/>
          <w:sz w:val="24"/>
          <w:szCs w:val="24"/>
        </w:rPr>
        <w:t>ó</w:t>
      </w:r>
      <w:r>
        <w:rPr>
          <w:rFonts w:ascii="Times New Roman" w:hAnsi="Times New Roman"/>
          <w:i/>
          <w:sz w:val="24"/>
          <w:szCs w:val="24"/>
        </w:rPr>
        <w:t xml:space="preserve"> a cada integrante una sección</w:t>
      </w:r>
      <w:r w:rsidR="000610A2">
        <w:rPr>
          <w:rFonts w:ascii="Times New Roman" w:hAnsi="Times New Roman"/>
          <w:i/>
          <w:sz w:val="24"/>
          <w:szCs w:val="24"/>
        </w:rPr>
        <w:t xml:space="preserve"> a desarrollar</w:t>
      </w:r>
    </w:p>
    <w:p w14:paraId="64132243" w14:textId="77777777" w:rsidR="00A51798" w:rsidRDefault="00A51798" w:rsidP="00A51798">
      <w:pPr>
        <w:pStyle w:val="Textoindependiente"/>
        <w:spacing w:after="0" w:line="360" w:lineRule="auto"/>
        <w:ind w:left="360"/>
        <w:rPr>
          <w:rFonts w:ascii="Times New Roman" w:hAnsi="Times New Roman"/>
          <w:i/>
          <w:sz w:val="24"/>
          <w:szCs w:val="24"/>
        </w:rPr>
      </w:pPr>
    </w:p>
    <w:p w14:paraId="314ABCCB" w14:textId="20C2E325" w:rsidR="00A51798" w:rsidRDefault="00A51798" w:rsidP="00A51798">
      <w:pPr>
        <w:pStyle w:val="Textoindependiente"/>
        <w:spacing w:after="0" w:line="360" w:lineRule="auto"/>
        <w:ind w:left="360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color w:val="EE0000"/>
          <w:sz w:val="24"/>
          <w:szCs w:val="24"/>
        </w:rPr>
        <w:t xml:space="preserve">Porcentaje de avance del módulo: </w:t>
      </w:r>
      <w:r w:rsidR="00B24713">
        <w:rPr>
          <w:rFonts w:ascii="Times New Roman" w:hAnsi="Times New Roman"/>
          <w:b/>
          <w:bCs/>
          <w:i/>
          <w:color w:val="EE0000"/>
          <w:sz w:val="24"/>
          <w:szCs w:val="24"/>
        </w:rPr>
        <w:t>78</w:t>
      </w:r>
      <w:r>
        <w:rPr>
          <w:rFonts w:ascii="Times New Roman" w:hAnsi="Times New Roman"/>
          <w:b/>
          <w:bCs/>
          <w:i/>
          <w:color w:val="EE0000"/>
          <w:sz w:val="24"/>
          <w:szCs w:val="24"/>
        </w:rPr>
        <w:t>%</w:t>
      </w:r>
    </w:p>
    <w:p w14:paraId="3A440A10" w14:textId="77777777" w:rsidR="00A51798" w:rsidRPr="00A51798" w:rsidRDefault="00A51798" w:rsidP="00A51798">
      <w:pPr>
        <w:pStyle w:val="Textoindependiente"/>
        <w:spacing w:after="0" w:line="360" w:lineRule="auto"/>
        <w:ind w:left="360"/>
        <w:rPr>
          <w:rFonts w:ascii="Times New Roman" w:hAnsi="Times New Roman"/>
          <w:i/>
          <w:sz w:val="24"/>
          <w:szCs w:val="24"/>
        </w:rPr>
      </w:pPr>
    </w:p>
    <w:p w14:paraId="32889853" w14:textId="77777777" w:rsidR="00540241" w:rsidRPr="00540241" w:rsidRDefault="00540241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6DBF0776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 xml:space="preserve">ANEXOS </w:t>
      </w:r>
    </w:p>
    <w:p w14:paraId="615BC6BA" w14:textId="00C16F44" w:rsidR="000A2C37" w:rsidRPr="00540241" w:rsidRDefault="00A80B82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  <w:r>
        <w:rPr>
          <w:rFonts w:ascii="Times New Roman" w:hAnsi="Times New Roman"/>
          <w:i/>
          <w:noProof/>
          <w:color w:val="0000FF"/>
          <w:sz w:val="24"/>
          <w:szCs w:val="24"/>
        </w:rPr>
        <w:drawing>
          <wp:inline distT="0" distB="0" distL="0" distR="0" wp14:anchorId="6C9B67A0" wp14:editId="4252A4EB">
            <wp:extent cx="5848350" cy="3285822"/>
            <wp:effectExtent l="0" t="0" r="0" b="0"/>
            <wp:docPr id="3998719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20" cy="328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6DD2" w14:textId="77777777" w:rsidR="00FC7902" w:rsidRPr="00540241" w:rsidRDefault="00FC7902" w:rsidP="00540241">
      <w:pPr>
        <w:pStyle w:val="NormalWeb"/>
        <w:spacing w:before="0" w:beforeAutospacing="0" w:after="0" w:afterAutospacing="0" w:line="360" w:lineRule="auto"/>
        <w:rPr>
          <w:bCs/>
        </w:rPr>
      </w:pPr>
    </w:p>
    <w:sectPr w:rsidR="00FC7902" w:rsidRPr="00540241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2AEB8" w14:textId="77777777" w:rsidR="00E937A0" w:rsidRDefault="00E937A0" w:rsidP="00E45455">
      <w:pPr>
        <w:spacing w:after="0" w:line="240" w:lineRule="auto"/>
      </w:pPr>
      <w:r>
        <w:separator/>
      </w:r>
    </w:p>
  </w:endnote>
  <w:endnote w:type="continuationSeparator" w:id="0">
    <w:p w14:paraId="45847586" w14:textId="77777777" w:rsidR="00E937A0" w:rsidRDefault="00E937A0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9533" w14:textId="50614271" w:rsidR="007B5F67" w:rsidRPr="007B5F67" w:rsidRDefault="00C5179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83B1AA" wp14:editId="1F77C22F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384225716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FD4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78F89" w14:textId="77777777" w:rsidR="00E937A0" w:rsidRDefault="00E937A0" w:rsidP="00E45455">
      <w:pPr>
        <w:spacing w:after="0" w:line="240" w:lineRule="auto"/>
      </w:pPr>
      <w:r>
        <w:separator/>
      </w:r>
    </w:p>
  </w:footnote>
  <w:footnote w:type="continuationSeparator" w:id="0">
    <w:p w14:paraId="61A4931C" w14:textId="77777777" w:rsidR="00E937A0" w:rsidRDefault="00E937A0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5087" w14:textId="4AA4C46A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E60E40F" wp14:editId="614F1847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285384">
      <w:rPr>
        <w:rFonts w:eastAsia="Times New Roman"/>
        <w:sz w:val="20"/>
        <w:szCs w:val="20"/>
        <w:lang w:eastAsia="ar-SA"/>
      </w:rPr>
      <w:t>S</w:t>
    </w:r>
    <w:r w:rsidR="00285384" w:rsidRPr="00285384">
      <w:rPr>
        <w:rFonts w:eastAsia="Times New Roman"/>
        <w:sz w:val="20"/>
        <w:szCs w:val="20"/>
        <w:lang w:eastAsia="ar-SA"/>
      </w:rPr>
      <w:t>istema de registro de mantenimiento de celulares</w:t>
    </w:r>
  </w:p>
  <w:p w14:paraId="6EA8094E" w14:textId="372B2D01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19D16B" wp14:editId="58834184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5068763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24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986711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986711">
      <w:rPr>
        <w:rFonts w:eastAsia="Times New Roman"/>
        <w:sz w:val="20"/>
        <w:szCs w:val="20"/>
        <w:lang w:eastAsia="ar-SA"/>
      </w:rPr>
      <w:t>0</w:t>
    </w:r>
  </w:p>
  <w:p w14:paraId="3F79F35E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447A24B4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B0C63AA"/>
    <w:multiLevelType w:val="hybridMultilevel"/>
    <w:tmpl w:val="46825FB0"/>
    <w:lvl w:ilvl="0" w:tplc="4F30681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 w16cid:durableId="1709988747">
    <w:abstractNumId w:val="2"/>
  </w:num>
  <w:num w:numId="2" w16cid:durableId="65059469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A"/>
    <w:rsid w:val="000366A6"/>
    <w:rsid w:val="000367FB"/>
    <w:rsid w:val="00052AC7"/>
    <w:rsid w:val="00056B20"/>
    <w:rsid w:val="000610A2"/>
    <w:rsid w:val="0008481F"/>
    <w:rsid w:val="00085C9A"/>
    <w:rsid w:val="000878BF"/>
    <w:rsid w:val="00091F1C"/>
    <w:rsid w:val="00096EB8"/>
    <w:rsid w:val="000A2C37"/>
    <w:rsid w:val="000B0EBF"/>
    <w:rsid w:val="000B5059"/>
    <w:rsid w:val="000E7E31"/>
    <w:rsid w:val="000F02F3"/>
    <w:rsid w:val="000F624B"/>
    <w:rsid w:val="001041F5"/>
    <w:rsid w:val="00113EC8"/>
    <w:rsid w:val="00124FFC"/>
    <w:rsid w:val="00143C40"/>
    <w:rsid w:val="00143C84"/>
    <w:rsid w:val="00153244"/>
    <w:rsid w:val="001539C2"/>
    <w:rsid w:val="00156802"/>
    <w:rsid w:val="001757EF"/>
    <w:rsid w:val="00177430"/>
    <w:rsid w:val="00185799"/>
    <w:rsid w:val="00197FFC"/>
    <w:rsid w:val="001B2A73"/>
    <w:rsid w:val="001C0502"/>
    <w:rsid w:val="001D665B"/>
    <w:rsid w:val="001E6609"/>
    <w:rsid w:val="001E7049"/>
    <w:rsid w:val="001F234D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5384"/>
    <w:rsid w:val="002902DF"/>
    <w:rsid w:val="002914D3"/>
    <w:rsid w:val="0029753F"/>
    <w:rsid w:val="002B06D8"/>
    <w:rsid w:val="002C20D9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A72ED"/>
    <w:rsid w:val="003B184F"/>
    <w:rsid w:val="003C3B58"/>
    <w:rsid w:val="003E2F6F"/>
    <w:rsid w:val="003E4121"/>
    <w:rsid w:val="003F1E57"/>
    <w:rsid w:val="003F7273"/>
    <w:rsid w:val="0041055C"/>
    <w:rsid w:val="0042530B"/>
    <w:rsid w:val="004321C1"/>
    <w:rsid w:val="00437F81"/>
    <w:rsid w:val="004405E1"/>
    <w:rsid w:val="00447B32"/>
    <w:rsid w:val="004539F4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606F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40241"/>
    <w:rsid w:val="0056524F"/>
    <w:rsid w:val="00567730"/>
    <w:rsid w:val="00576DE8"/>
    <w:rsid w:val="00584D8A"/>
    <w:rsid w:val="005A1D3F"/>
    <w:rsid w:val="005B0BF2"/>
    <w:rsid w:val="005B640C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6E29A9"/>
    <w:rsid w:val="006E331E"/>
    <w:rsid w:val="00702CCA"/>
    <w:rsid w:val="00711199"/>
    <w:rsid w:val="00712D96"/>
    <w:rsid w:val="0071372D"/>
    <w:rsid w:val="007138B1"/>
    <w:rsid w:val="00724BE7"/>
    <w:rsid w:val="0073148D"/>
    <w:rsid w:val="00743806"/>
    <w:rsid w:val="0076053B"/>
    <w:rsid w:val="00772021"/>
    <w:rsid w:val="00775913"/>
    <w:rsid w:val="00785236"/>
    <w:rsid w:val="00792FB6"/>
    <w:rsid w:val="00796ABB"/>
    <w:rsid w:val="007B5F67"/>
    <w:rsid w:val="007D2C57"/>
    <w:rsid w:val="00833634"/>
    <w:rsid w:val="00841F13"/>
    <w:rsid w:val="00843D84"/>
    <w:rsid w:val="008457DA"/>
    <w:rsid w:val="00846A8E"/>
    <w:rsid w:val="00850DA0"/>
    <w:rsid w:val="00856A28"/>
    <w:rsid w:val="008722F0"/>
    <w:rsid w:val="008865D5"/>
    <w:rsid w:val="00891D30"/>
    <w:rsid w:val="0089398B"/>
    <w:rsid w:val="00897B83"/>
    <w:rsid w:val="008B0C13"/>
    <w:rsid w:val="008C4B72"/>
    <w:rsid w:val="008D0AD0"/>
    <w:rsid w:val="008E4E6E"/>
    <w:rsid w:val="008E6F61"/>
    <w:rsid w:val="008F1D86"/>
    <w:rsid w:val="008F5F84"/>
    <w:rsid w:val="009059A7"/>
    <w:rsid w:val="00907666"/>
    <w:rsid w:val="009247FB"/>
    <w:rsid w:val="00942041"/>
    <w:rsid w:val="00943C25"/>
    <w:rsid w:val="00951221"/>
    <w:rsid w:val="00951BB8"/>
    <w:rsid w:val="009631AE"/>
    <w:rsid w:val="009669C8"/>
    <w:rsid w:val="00971569"/>
    <w:rsid w:val="00983E27"/>
    <w:rsid w:val="00986711"/>
    <w:rsid w:val="009951AE"/>
    <w:rsid w:val="009D421A"/>
    <w:rsid w:val="009D67B6"/>
    <w:rsid w:val="009E3E0C"/>
    <w:rsid w:val="009E53D1"/>
    <w:rsid w:val="009F2D50"/>
    <w:rsid w:val="009F3284"/>
    <w:rsid w:val="009F3AF1"/>
    <w:rsid w:val="009F3B71"/>
    <w:rsid w:val="00A03EC0"/>
    <w:rsid w:val="00A051F5"/>
    <w:rsid w:val="00A16915"/>
    <w:rsid w:val="00A23CA0"/>
    <w:rsid w:val="00A262E1"/>
    <w:rsid w:val="00A46BB1"/>
    <w:rsid w:val="00A51798"/>
    <w:rsid w:val="00A542F4"/>
    <w:rsid w:val="00A554E1"/>
    <w:rsid w:val="00A6544E"/>
    <w:rsid w:val="00A80B82"/>
    <w:rsid w:val="00A91922"/>
    <w:rsid w:val="00A91FD9"/>
    <w:rsid w:val="00AA3C8F"/>
    <w:rsid w:val="00AB11B4"/>
    <w:rsid w:val="00AB304D"/>
    <w:rsid w:val="00AD1089"/>
    <w:rsid w:val="00AE0B4B"/>
    <w:rsid w:val="00AE45C1"/>
    <w:rsid w:val="00AE6717"/>
    <w:rsid w:val="00AF28BD"/>
    <w:rsid w:val="00AF2AF5"/>
    <w:rsid w:val="00B151D3"/>
    <w:rsid w:val="00B210F7"/>
    <w:rsid w:val="00B24713"/>
    <w:rsid w:val="00B43F93"/>
    <w:rsid w:val="00B460E6"/>
    <w:rsid w:val="00B562B4"/>
    <w:rsid w:val="00BD2C9A"/>
    <w:rsid w:val="00BD7DED"/>
    <w:rsid w:val="00C5179A"/>
    <w:rsid w:val="00C54623"/>
    <w:rsid w:val="00C54BBF"/>
    <w:rsid w:val="00C65E76"/>
    <w:rsid w:val="00C70B59"/>
    <w:rsid w:val="00C81561"/>
    <w:rsid w:val="00C8158B"/>
    <w:rsid w:val="00C863B9"/>
    <w:rsid w:val="00C93B5D"/>
    <w:rsid w:val="00C946C3"/>
    <w:rsid w:val="00C96124"/>
    <w:rsid w:val="00C96D8B"/>
    <w:rsid w:val="00CB71D4"/>
    <w:rsid w:val="00CB7C9E"/>
    <w:rsid w:val="00CC4012"/>
    <w:rsid w:val="00CC641D"/>
    <w:rsid w:val="00CE051B"/>
    <w:rsid w:val="00CE1361"/>
    <w:rsid w:val="00CE5132"/>
    <w:rsid w:val="00CF001D"/>
    <w:rsid w:val="00D04FAC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36A1"/>
    <w:rsid w:val="00DF68E0"/>
    <w:rsid w:val="00E11461"/>
    <w:rsid w:val="00E16957"/>
    <w:rsid w:val="00E373E7"/>
    <w:rsid w:val="00E43B6C"/>
    <w:rsid w:val="00E45455"/>
    <w:rsid w:val="00E52767"/>
    <w:rsid w:val="00E61981"/>
    <w:rsid w:val="00E6602D"/>
    <w:rsid w:val="00E73506"/>
    <w:rsid w:val="00E937A0"/>
    <w:rsid w:val="00E95B37"/>
    <w:rsid w:val="00ED2C98"/>
    <w:rsid w:val="00ED36C2"/>
    <w:rsid w:val="00ED3AD4"/>
    <w:rsid w:val="00EE34B7"/>
    <w:rsid w:val="00EE4354"/>
    <w:rsid w:val="00EF450F"/>
    <w:rsid w:val="00EF74DB"/>
    <w:rsid w:val="00F00D0D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2AE"/>
    <w:rsid w:val="00FA1E80"/>
    <w:rsid w:val="00FA3AF9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A229D"/>
  <w15:chartTrackingRefBased/>
  <w15:docId w15:val="{389DE711-2342-4568-86ED-878D7D4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c\Desktop\BIT_01_GRUPO-06_17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BIT_01_GRUPO-06_17042025.dot</Template>
  <TotalTime>0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Marc Anthony</dc:creator>
  <cp:keywords/>
  <cp:lastModifiedBy>Carranza Bryan</cp:lastModifiedBy>
  <cp:revision>2</cp:revision>
  <dcterms:created xsi:type="dcterms:W3CDTF">2025-07-06T18:30:00Z</dcterms:created>
  <dcterms:modified xsi:type="dcterms:W3CDTF">2025-07-06T18:30:00Z</dcterms:modified>
</cp:coreProperties>
</file>