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540241" w14:paraId="60B42ED7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E426AE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50C375A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3E7" w:rsidRPr="00540241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</w:tr>
      <w:tr w:rsidR="00DE4088" w:rsidRPr="00540241" w14:paraId="424BCD8C" w14:textId="77777777" w:rsidTr="00EF74DB">
        <w:tc>
          <w:tcPr>
            <w:tcW w:w="2552" w:type="dxa"/>
            <w:shd w:val="clear" w:color="auto" w:fill="D9D9D9"/>
            <w:vAlign w:val="center"/>
          </w:tcPr>
          <w:p w14:paraId="7B75E251" w14:textId="77777777" w:rsidR="00DE4088" w:rsidRPr="00540241" w:rsidRDefault="004C3BA6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Tema</w:t>
            </w:r>
            <w:r w:rsidR="00EF74DB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78330F" w14:textId="7A945292" w:rsidR="00DE4088" w:rsidRPr="00540241" w:rsidRDefault="00115C5F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115C5F">
              <w:rPr>
                <w:rFonts w:ascii="Times New Roman" w:hAnsi="Times New Roman"/>
                <w:i/>
                <w:sz w:val="24"/>
                <w:szCs w:val="24"/>
              </w:rPr>
              <w:t>Política de mantenimiento</w:t>
            </w:r>
          </w:p>
        </w:tc>
      </w:tr>
      <w:tr w:rsidR="00EF74DB" w:rsidRPr="00540241" w14:paraId="0232D190" w14:textId="77777777" w:rsidTr="00EF74DB">
        <w:tc>
          <w:tcPr>
            <w:tcW w:w="2552" w:type="dxa"/>
            <w:shd w:val="clear" w:color="auto" w:fill="D9D9D9"/>
            <w:vAlign w:val="center"/>
          </w:tcPr>
          <w:p w14:paraId="71193A84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FE6BECE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Universidad de Guayaquil</w:t>
            </w:r>
          </w:p>
        </w:tc>
      </w:tr>
      <w:tr w:rsidR="00EF74DB" w:rsidRPr="00540241" w14:paraId="781E910B" w14:textId="77777777" w:rsidTr="00EF74DB">
        <w:tc>
          <w:tcPr>
            <w:tcW w:w="2552" w:type="dxa"/>
            <w:shd w:val="clear" w:color="auto" w:fill="D9D9D9"/>
            <w:vAlign w:val="center"/>
          </w:tcPr>
          <w:p w14:paraId="729E2400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37D8180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Carrión Loaiza Marc Anthony</w:t>
            </w:r>
          </w:p>
        </w:tc>
      </w:tr>
      <w:tr w:rsidR="00EF74DB" w:rsidRPr="00540241" w14:paraId="47B39706" w14:textId="77777777" w:rsidTr="00EF74DB">
        <w:tc>
          <w:tcPr>
            <w:tcW w:w="2552" w:type="dxa"/>
            <w:shd w:val="clear" w:color="auto" w:fill="D9D9D9"/>
            <w:vAlign w:val="center"/>
          </w:tcPr>
          <w:p w14:paraId="47AF3E4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28F5A148" w14:textId="02C15344" w:rsidR="00EF74DB" w:rsidRPr="00540241" w:rsidRDefault="00134AFF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08/06/2025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2391F6B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14774B07" w14:textId="34B6AF02" w:rsidR="00EF74DB" w:rsidRPr="00540241" w:rsidRDefault="00134AFF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16:23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F860876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3FF6432" w14:textId="0405042E" w:rsidR="00EF74DB" w:rsidRPr="00540241" w:rsidRDefault="00134AFF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17:05</w:t>
            </w:r>
          </w:p>
        </w:tc>
      </w:tr>
      <w:tr w:rsidR="00EF74DB" w:rsidRPr="00540241" w14:paraId="506BA6D8" w14:textId="77777777" w:rsidTr="00EF74DB">
        <w:tc>
          <w:tcPr>
            <w:tcW w:w="2552" w:type="dxa"/>
            <w:shd w:val="clear" w:color="auto" w:fill="D9D9D9"/>
            <w:vAlign w:val="center"/>
          </w:tcPr>
          <w:p w14:paraId="4FB5983F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49E8547" w14:textId="77777777" w:rsidR="00EF74DB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Reunión realizada mediante la plataforma zoom</w:t>
            </w:r>
          </w:p>
        </w:tc>
      </w:tr>
      <w:tr w:rsidR="00EF74DB" w:rsidRPr="00540241" w14:paraId="31F27919" w14:textId="77777777" w:rsidTr="00EF74DB">
        <w:tc>
          <w:tcPr>
            <w:tcW w:w="2552" w:type="dxa"/>
            <w:shd w:val="clear" w:color="auto" w:fill="D9D9D9"/>
            <w:vAlign w:val="center"/>
          </w:tcPr>
          <w:p w14:paraId="4CEC9332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AD7C021" w14:textId="77777777" w:rsidR="00EF74DB" w:rsidRPr="00540241" w:rsidRDefault="00EF74DB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3E1C7605" w14:textId="77777777" w:rsidR="009D421A" w:rsidRDefault="009D421A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B28CAAF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6C61A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540241" w14:paraId="445D440D" w14:textId="77777777" w:rsidTr="007B5F67">
        <w:tc>
          <w:tcPr>
            <w:tcW w:w="9923" w:type="dxa"/>
            <w:gridSpan w:val="3"/>
            <w:shd w:val="clear" w:color="auto" w:fill="A6A6A6"/>
          </w:tcPr>
          <w:p w14:paraId="64E871A9" w14:textId="77777777" w:rsidR="00DE4088" w:rsidRPr="00540241" w:rsidRDefault="0029753F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LISTA DE PARTICIPANTES</w:t>
            </w:r>
          </w:p>
        </w:tc>
      </w:tr>
      <w:tr w:rsidR="00986711" w:rsidRPr="00540241" w14:paraId="5CAD3305" w14:textId="77777777" w:rsidTr="007B5F67">
        <w:tc>
          <w:tcPr>
            <w:tcW w:w="3340" w:type="dxa"/>
            <w:shd w:val="clear" w:color="auto" w:fill="D9D9D9"/>
          </w:tcPr>
          <w:p w14:paraId="49087087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63D1C1A9" w14:textId="77777777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Institución</w:t>
            </w:r>
            <w:r w:rsidR="004D728F" w:rsidRPr="00540241">
              <w:rPr>
                <w:rFonts w:ascii="Times New Roman" w:hAnsi="Times New Roman"/>
                <w:b/>
                <w:sz w:val="24"/>
                <w:szCs w:val="24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0FF4957" w14:textId="52D66AB9" w:rsidR="00DE4088" w:rsidRPr="00540241" w:rsidRDefault="00DE4088" w:rsidP="005402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t>Firma</w:t>
            </w:r>
          </w:p>
        </w:tc>
      </w:tr>
      <w:tr w:rsidR="00986711" w:rsidRPr="00540241" w14:paraId="784CC4D0" w14:textId="77777777" w:rsidTr="003A72ED">
        <w:trPr>
          <w:trHeight w:val="1064"/>
        </w:trPr>
        <w:tc>
          <w:tcPr>
            <w:tcW w:w="3340" w:type="dxa"/>
          </w:tcPr>
          <w:p w14:paraId="7B8B2B4B" w14:textId="79AECC36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sz w:val="24"/>
                <w:szCs w:val="24"/>
              </w:rPr>
              <w:t>Marc Anthony Carrión Loaiza</w:t>
            </w:r>
          </w:p>
        </w:tc>
        <w:tc>
          <w:tcPr>
            <w:tcW w:w="3181" w:type="dxa"/>
          </w:tcPr>
          <w:p w14:paraId="2508D7CE" w14:textId="77777777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4BC18A" w14:textId="16C96458" w:rsidR="00FA1E80" w:rsidRPr="00540241" w:rsidRDefault="00986711" w:rsidP="00540241">
            <w:pPr>
              <w:spacing w:after="0" w:line="360" w:lineRule="auto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71B5305" wp14:editId="2409E9E0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73660</wp:posOffset>
                  </wp:positionV>
                  <wp:extent cx="1504950" cy="514985"/>
                  <wp:effectExtent l="0" t="0" r="0" b="0"/>
                  <wp:wrapNone/>
                  <wp:docPr id="253962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621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103322B3" w14:textId="77777777" w:rsidTr="00A91922">
        <w:trPr>
          <w:trHeight w:val="986"/>
        </w:trPr>
        <w:tc>
          <w:tcPr>
            <w:tcW w:w="3340" w:type="dxa"/>
          </w:tcPr>
          <w:p w14:paraId="34275F2B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Bryan Alexander Carranza Freijo</w:t>
            </w:r>
          </w:p>
        </w:tc>
        <w:tc>
          <w:tcPr>
            <w:tcW w:w="3181" w:type="dxa"/>
          </w:tcPr>
          <w:p w14:paraId="657AB4FC" w14:textId="39098459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7E0283" w14:textId="24B21EFB" w:rsidR="00FA1E80" w:rsidRPr="00540241" w:rsidRDefault="00A91922" w:rsidP="005402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814AACA" wp14:editId="28E1E55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60325</wp:posOffset>
                  </wp:positionV>
                  <wp:extent cx="1905000" cy="514350"/>
                  <wp:effectExtent l="0" t="0" r="0" b="0"/>
                  <wp:wrapNone/>
                  <wp:docPr id="58984446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304FDD41" w14:textId="77777777" w:rsidTr="00ED36C2">
        <w:trPr>
          <w:trHeight w:val="985"/>
        </w:trPr>
        <w:tc>
          <w:tcPr>
            <w:tcW w:w="3340" w:type="dxa"/>
          </w:tcPr>
          <w:p w14:paraId="14C6EEF8" w14:textId="77777777" w:rsidR="00FA1E80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40241">
              <w:rPr>
                <w:rFonts w:ascii="Times New Roman" w:hAnsi="Times New Roman"/>
                <w:sz w:val="24"/>
                <w:szCs w:val="24"/>
              </w:rPr>
              <w:t>Hector</w:t>
            </w:r>
            <w:proofErr w:type="spellEnd"/>
            <w:r w:rsidRPr="005402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40241">
              <w:rPr>
                <w:rFonts w:ascii="Times New Roman" w:hAnsi="Times New Roman"/>
                <w:sz w:val="24"/>
                <w:szCs w:val="24"/>
              </w:rPr>
              <w:t>Jeremias</w:t>
            </w:r>
            <w:proofErr w:type="spellEnd"/>
            <w:r w:rsidRPr="00540241">
              <w:rPr>
                <w:rFonts w:ascii="Times New Roman" w:hAnsi="Times New Roman"/>
                <w:sz w:val="24"/>
                <w:szCs w:val="24"/>
              </w:rPr>
              <w:t xml:space="preserve"> Chiriguaya </w:t>
            </w:r>
            <w:proofErr w:type="spellStart"/>
            <w:r w:rsidRPr="00540241">
              <w:rPr>
                <w:rFonts w:ascii="Times New Roman" w:hAnsi="Times New Roman"/>
                <w:sz w:val="24"/>
                <w:szCs w:val="24"/>
              </w:rPr>
              <w:t>Vasquez</w:t>
            </w:r>
            <w:proofErr w:type="spellEnd"/>
          </w:p>
        </w:tc>
        <w:tc>
          <w:tcPr>
            <w:tcW w:w="3181" w:type="dxa"/>
          </w:tcPr>
          <w:p w14:paraId="2ECA4D94" w14:textId="3F01BB88" w:rsidR="00FA1E80" w:rsidRPr="00540241" w:rsidRDefault="00FA1E80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0EE40F" w14:textId="54A02163" w:rsidR="00FA1E80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i/>
                <w:noProof/>
                <w:color w:val="0000FF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6F61A7" wp14:editId="41DD19BF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56515</wp:posOffset>
                  </wp:positionV>
                  <wp:extent cx="1181100" cy="509167"/>
                  <wp:effectExtent l="0" t="0" r="0" b="5715"/>
                  <wp:wrapNone/>
                  <wp:docPr id="28611840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0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6DD9DC26" w14:textId="77777777" w:rsidTr="00ED36C2">
        <w:trPr>
          <w:trHeight w:val="1114"/>
        </w:trPr>
        <w:tc>
          <w:tcPr>
            <w:tcW w:w="3340" w:type="dxa"/>
          </w:tcPr>
          <w:p w14:paraId="02E7DD3C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>Ronny Alexander Hidalgo Moran</w:t>
            </w:r>
          </w:p>
        </w:tc>
        <w:tc>
          <w:tcPr>
            <w:tcW w:w="3181" w:type="dxa"/>
          </w:tcPr>
          <w:p w14:paraId="141EF960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1A2A9" w14:textId="144D7ABF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6DAE45E" wp14:editId="6B8982AE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91440</wp:posOffset>
                  </wp:positionV>
                  <wp:extent cx="1133475" cy="524683"/>
                  <wp:effectExtent l="0" t="0" r="0" b="8890"/>
                  <wp:wrapNone/>
                  <wp:docPr id="6605603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2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6711" w:rsidRPr="00540241" w14:paraId="08EA99F2" w14:textId="77777777" w:rsidTr="00ED36C2">
        <w:trPr>
          <w:trHeight w:val="988"/>
        </w:trPr>
        <w:tc>
          <w:tcPr>
            <w:tcW w:w="3340" w:type="dxa"/>
          </w:tcPr>
          <w:p w14:paraId="59DF84D5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sz w:val="24"/>
                <w:szCs w:val="24"/>
              </w:rPr>
              <w:t xml:space="preserve">Terry Alejandro Morales Espinales </w:t>
            </w:r>
          </w:p>
        </w:tc>
        <w:tc>
          <w:tcPr>
            <w:tcW w:w="3181" w:type="dxa"/>
          </w:tcPr>
          <w:p w14:paraId="6EF7C6DA" w14:textId="77777777" w:rsidR="001041F5" w:rsidRPr="00540241" w:rsidRDefault="001041F5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94937B" w14:textId="1E2DB114" w:rsidR="001041F5" w:rsidRPr="00540241" w:rsidRDefault="00ED36C2" w:rsidP="0054024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024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8065ACF" wp14:editId="1612D53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101600</wp:posOffset>
                  </wp:positionV>
                  <wp:extent cx="1276350" cy="428457"/>
                  <wp:effectExtent l="0" t="0" r="0" b="0"/>
                  <wp:wrapNone/>
                  <wp:docPr id="71827772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28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209E99" w14:textId="77777777" w:rsidR="00DE4088" w:rsidRPr="00540241" w:rsidRDefault="00DE4088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867B065" w14:textId="77777777" w:rsidR="00986711" w:rsidRDefault="0098671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344735" w14:textId="77777777" w:rsid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8090EB" w14:textId="77777777" w:rsidR="00540241" w:rsidRPr="00540241" w:rsidRDefault="00540241" w:rsidP="0054024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540241" w14:paraId="197B1ED3" w14:textId="77777777" w:rsidTr="007B5F67">
        <w:tc>
          <w:tcPr>
            <w:tcW w:w="9923" w:type="dxa"/>
            <w:shd w:val="clear" w:color="auto" w:fill="D9D9D9"/>
          </w:tcPr>
          <w:p w14:paraId="1D712A94" w14:textId="77777777" w:rsidR="00DE4088" w:rsidRPr="00540241" w:rsidRDefault="005206DA" w:rsidP="005402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024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ASPECTOS</w:t>
            </w:r>
            <w:r w:rsidR="00DE4088" w:rsidRPr="00540241">
              <w:rPr>
                <w:rFonts w:ascii="Times New Roman" w:hAnsi="Times New Roman"/>
                <w:b/>
                <w:sz w:val="24"/>
                <w:szCs w:val="24"/>
              </w:rPr>
              <w:t xml:space="preserve"> TRATADOS</w:t>
            </w:r>
          </w:p>
        </w:tc>
      </w:tr>
    </w:tbl>
    <w:p w14:paraId="235A3AD4" w14:textId="77777777" w:rsidR="00567730" w:rsidRPr="00540241" w:rsidRDefault="00567730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78F9701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>LISTA DE ACCIONES</w:t>
      </w:r>
    </w:p>
    <w:p w14:paraId="38AD39E7" w14:textId="4AE33188" w:rsidR="00567730" w:rsidRDefault="002969F6" w:rsidP="008B2A53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realiz</w:t>
      </w:r>
      <w:r w:rsidR="008B2A53">
        <w:rPr>
          <w:rFonts w:ascii="Times New Roman" w:hAnsi="Times New Roman"/>
          <w:i/>
          <w:sz w:val="24"/>
          <w:szCs w:val="24"/>
        </w:rPr>
        <w:t>ó</w:t>
      </w:r>
      <w:r>
        <w:rPr>
          <w:rFonts w:ascii="Times New Roman" w:hAnsi="Times New Roman"/>
          <w:i/>
          <w:sz w:val="24"/>
          <w:szCs w:val="24"/>
        </w:rPr>
        <w:t xml:space="preserve"> la novena reunión para organizar el proyecto</w:t>
      </w:r>
    </w:p>
    <w:p w14:paraId="6F67F872" w14:textId="76E36DB7" w:rsidR="005F5BD9" w:rsidRDefault="005F5BD9" w:rsidP="008B2A53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Se definió la política de mantenimiento </w:t>
      </w:r>
      <w:r w:rsidR="008B2A53">
        <w:rPr>
          <w:rFonts w:ascii="Times New Roman" w:hAnsi="Times New Roman"/>
          <w:i/>
          <w:sz w:val="24"/>
          <w:szCs w:val="24"/>
        </w:rPr>
        <w:t>del sistema</w:t>
      </w:r>
    </w:p>
    <w:p w14:paraId="77969B91" w14:textId="77777777" w:rsidR="00E11EAE" w:rsidRDefault="005F5BD9" w:rsidP="00E11EAE">
      <w:pPr>
        <w:pStyle w:val="Textoindependiente"/>
        <w:numPr>
          <w:ilvl w:val="0"/>
          <w:numId w:val="2"/>
        </w:num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 establecieron las políticas generales</w:t>
      </w:r>
    </w:p>
    <w:p w14:paraId="55EC32F4" w14:textId="77777777" w:rsidR="00E11EAE" w:rsidRDefault="00E11EAE" w:rsidP="00E11EAE">
      <w:pPr>
        <w:pStyle w:val="Textoindependiente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</w:p>
    <w:p w14:paraId="2ABE1E7B" w14:textId="59A3F39E" w:rsidR="00E11EAE" w:rsidRPr="00E11EAE" w:rsidRDefault="00E11EAE" w:rsidP="00E11EAE">
      <w:pPr>
        <w:pStyle w:val="Textoindependiente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  <w:r w:rsidRPr="00E11EAE">
        <w:rPr>
          <w:rFonts w:ascii="Times New Roman" w:hAnsi="Times New Roman"/>
          <w:b/>
          <w:bCs/>
          <w:i/>
          <w:color w:val="EE0000"/>
          <w:sz w:val="24"/>
          <w:szCs w:val="24"/>
        </w:rPr>
        <w:t xml:space="preserve">Porcentaje de avance del módulo: </w:t>
      </w:r>
      <w:r w:rsidR="00290266">
        <w:rPr>
          <w:rFonts w:ascii="Times New Roman" w:hAnsi="Times New Roman"/>
          <w:b/>
          <w:bCs/>
          <w:i/>
          <w:color w:val="EE0000"/>
          <w:sz w:val="24"/>
          <w:szCs w:val="24"/>
        </w:rPr>
        <w:t>82</w:t>
      </w:r>
      <w:r w:rsidRPr="00E11EAE">
        <w:rPr>
          <w:rFonts w:ascii="Times New Roman" w:hAnsi="Times New Roman"/>
          <w:b/>
          <w:bCs/>
          <w:i/>
          <w:color w:val="EE0000"/>
          <w:sz w:val="24"/>
          <w:szCs w:val="24"/>
        </w:rPr>
        <w:t>%</w:t>
      </w:r>
    </w:p>
    <w:p w14:paraId="6DBF0776" w14:textId="77777777" w:rsidR="00F94683" w:rsidRPr="00540241" w:rsidRDefault="00F94683" w:rsidP="00540241">
      <w:pPr>
        <w:pStyle w:val="Textoindependiente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40241">
        <w:rPr>
          <w:rFonts w:ascii="Times New Roman" w:hAnsi="Times New Roman"/>
          <w:b/>
          <w:color w:val="000000"/>
          <w:sz w:val="24"/>
          <w:szCs w:val="24"/>
        </w:rPr>
        <w:t xml:space="preserve">ANEXOS </w:t>
      </w:r>
    </w:p>
    <w:p w14:paraId="615BC6BA" w14:textId="6E635BE5" w:rsidR="000A2C37" w:rsidRPr="00540241" w:rsidRDefault="00115C5F" w:rsidP="00540241">
      <w:pPr>
        <w:pStyle w:val="Textoindependiente"/>
        <w:spacing w:after="0" w:line="360" w:lineRule="auto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i/>
          <w:noProof/>
          <w:color w:val="0000FF"/>
          <w:sz w:val="24"/>
          <w:szCs w:val="24"/>
        </w:rPr>
        <w:drawing>
          <wp:inline distT="0" distB="0" distL="0" distR="0" wp14:anchorId="204EC511" wp14:editId="71B36BA0">
            <wp:extent cx="6103189" cy="3429000"/>
            <wp:effectExtent l="0" t="0" r="0" b="0"/>
            <wp:docPr id="17445364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919" cy="343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6DD2" w14:textId="77777777" w:rsidR="00FC7902" w:rsidRPr="00540241" w:rsidRDefault="00FC7902" w:rsidP="00540241">
      <w:pPr>
        <w:pStyle w:val="NormalWeb"/>
        <w:spacing w:before="0" w:beforeAutospacing="0" w:after="0" w:afterAutospacing="0" w:line="360" w:lineRule="auto"/>
        <w:rPr>
          <w:bCs/>
        </w:rPr>
      </w:pPr>
    </w:p>
    <w:sectPr w:rsidR="00FC7902" w:rsidRPr="00540241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1A97C" w14:textId="77777777" w:rsidR="0019559A" w:rsidRDefault="0019559A" w:rsidP="00E45455">
      <w:pPr>
        <w:spacing w:after="0" w:line="240" w:lineRule="auto"/>
      </w:pPr>
      <w:r>
        <w:separator/>
      </w:r>
    </w:p>
  </w:endnote>
  <w:endnote w:type="continuationSeparator" w:id="0">
    <w:p w14:paraId="72A36D8F" w14:textId="77777777" w:rsidR="0019559A" w:rsidRDefault="0019559A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9533" w14:textId="50614271" w:rsidR="007B5F67" w:rsidRPr="007B5F67" w:rsidRDefault="00C5179A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83B1AA" wp14:editId="1F77C22F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384225716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D4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059AC" w14:textId="77777777" w:rsidR="0019559A" w:rsidRDefault="0019559A" w:rsidP="00E45455">
      <w:pPr>
        <w:spacing w:after="0" w:line="240" w:lineRule="auto"/>
      </w:pPr>
      <w:r>
        <w:separator/>
      </w:r>
    </w:p>
  </w:footnote>
  <w:footnote w:type="continuationSeparator" w:id="0">
    <w:p w14:paraId="517DCEAA" w14:textId="77777777" w:rsidR="0019559A" w:rsidRDefault="0019559A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25087" w14:textId="4AA4C46A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E60E40F" wp14:editId="614F1847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285384">
      <w:rPr>
        <w:rFonts w:eastAsia="Times New Roman"/>
        <w:sz w:val="20"/>
        <w:szCs w:val="20"/>
        <w:lang w:eastAsia="ar-SA"/>
      </w:rPr>
      <w:t>S</w:t>
    </w:r>
    <w:r w:rsidR="00285384" w:rsidRPr="00285384">
      <w:rPr>
        <w:rFonts w:eastAsia="Times New Roman"/>
        <w:sz w:val="20"/>
        <w:szCs w:val="20"/>
        <w:lang w:eastAsia="ar-SA"/>
      </w:rPr>
      <w:t>istema de registro de mantenimiento de celulares</w:t>
    </w:r>
  </w:p>
  <w:p w14:paraId="6EA8094E" w14:textId="372B2D01" w:rsidR="006B66B9" w:rsidRPr="006B66B9" w:rsidRDefault="00C5179A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19D16B" wp14:editId="58834184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50687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42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986711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986711">
      <w:rPr>
        <w:rFonts w:eastAsia="Times New Roman"/>
        <w:sz w:val="20"/>
        <w:szCs w:val="20"/>
        <w:lang w:eastAsia="ar-SA"/>
      </w:rPr>
      <w:t>0</w:t>
    </w:r>
  </w:p>
  <w:p w14:paraId="3F79F35E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447A24B4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F944FDC"/>
    <w:multiLevelType w:val="hybridMultilevel"/>
    <w:tmpl w:val="F372F10E"/>
    <w:lvl w:ilvl="0" w:tplc="562C63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 w16cid:durableId="1709988747">
    <w:abstractNumId w:val="2"/>
  </w:num>
  <w:num w:numId="2" w16cid:durableId="7896679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A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2C37"/>
    <w:rsid w:val="000B0EBF"/>
    <w:rsid w:val="000B5059"/>
    <w:rsid w:val="000E7E31"/>
    <w:rsid w:val="000F02F3"/>
    <w:rsid w:val="000F624B"/>
    <w:rsid w:val="001041F5"/>
    <w:rsid w:val="00113EC8"/>
    <w:rsid w:val="00115C5F"/>
    <w:rsid w:val="00124FFC"/>
    <w:rsid w:val="00134AFF"/>
    <w:rsid w:val="00143C40"/>
    <w:rsid w:val="00143C84"/>
    <w:rsid w:val="00153244"/>
    <w:rsid w:val="001539C2"/>
    <w:rsid w:val="00156802"/>
    <w:rsid w:val="001757EF"/>
    <w:rsid w:val="00177430"/>
    <w:rsid w:val="00185799"/>
    <w:rsid w:val="0019559A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4931"/>
    <w:rsid w:val="00285384"/>
    <w:rsid w:val="00290266"/>
    <w:rsid w:val="002902DF"/>
    <w:rsid w:val="002914D3"/>
    <w:rsid w:val="002969F6"/>
    <w:rsid w:val="0029753F"/>
    <w:rsid w:val="002B06D8"/>
    <w:rsid w:val="002D5DBA"/>
    <w:rsid w:val="002E2A3F"/>
    <w:rsid w:val="002E58F7"/>
    <w:rsid w:val="00302012"/>
    <w:rsid w:val="00313048"/>
    <w:rsid w:val="003511E2"/>
    <w:rsid w:val="00365726"/>
    <w:rsid w:val="00367881"/>
    <w:rsid w:val="003708B3"/>
    <w:rsid w:val="003711B6"/>
    <w:rsid w:val="003927CE"/>
    <w:rsid w:val="003A72ED"/>
    <w:rsid w:val="003B184F"/>
    <w:rsid w:val="003C3B58"/>
    <w:rsid w:val="003E2F6F"/>
    <w:rsid w:val="003F1E57"/>
    <w:rsid w:val="003F7273"/>
    <w:rsid w:val="00400CE8"/>
    <w:rsid w:val="0041055C"/>
    <w:rsid w:val="0042530B"/>
    <w:rsid w:val="004321C1"/>
    <w:rsid w:val="00437F81"/>
    <w:rsid w:val="004405E1"/>
    <w:rsid w:val="00447B32"/>
    <w:rsid w:val="004539F4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606F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0241"/>
    <w:rsid w:val="0056524F"/>
    <w:rsid w:val="00567730"/>
    <w:rsid w:val="00576DE8"/>
    <w:rsid w:val="00584D8A"/>
    <w:rsid w:val="005A1D3F"/>
    <w:rsid w:val="005B0BF2"/>
    <w:rsid w:val="005B640C"/>
    <w:rsid w:val="005C0016"/>
    <w:rsid w:val="005D1A84"/>
    <w:rsid w:val="005E08DB"/>
    <w:rsid w:val="005F23A9"/>
    <w:rsid w:val="005F5BD9"/>
    <w:rsid w:val="00601953"/>
    <w:rsid w:val="006033C2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C01A1"/>
    <w:rsid w:val="006D099D"/>
    <w:rsid w:val="006E29A9"/>
    <w:rsid w:val="006E331E"/>
    <w:rsid w:val="00702CCA"/>
    <w:rsid w:val="00711199"/>
    <w:rsid w:val="00712D96"/>
    <w:rsid w:val="0071372D"/>
    <w:rsid w:val="007138B1"/>
    <w:rsid w:val="00724BE7"/>
    <w:rsid w:val="0073148D"/>
    <w:rsid w:val="00743806"/>
    <w:rsid w:val="0076053B"/>
    <w:rsid w:val="00775913"/>
    <w:rsid w:val="00785236"/>
    <w:rsid w:val="00792FB6"/>
    <w:rsid w:val="00796ABB"/>
    <w:rsid w:val="007B5F67"/>
    <w:rsid w:val="007C0860"/>
    <w:rsid w:val="007D2C57"/>
    <w:rsid w:val="00833634"/>
    <w:rsid w:val="00841F13"/>
    <w:rsid w:val="00843D84"/>
    <w:rsid w:val="008457DA"/>
    <w:rsid w:val="00846A8E"/>
    <w:rsid w:val="00850DA0"/>
    <w:rsid w:val="00856A28"/>
    <w:rsid w:val="008722F0"/>
    <w:rsid w:val="008865D5"/>
    <w:rsid w:val="00891D30"/>
    <w:rsid w:val="0089398B"/>
    <w:rsid w:val="00897B83"/>
    <w:rsid w:val="008B0C13"/>
    <w:rsid w:val="008B2A53"/>
    <w:rsid w:val="008C303B"/>
    <w:rsid w:val="008C4B72"/>
    <w:rsid w:val="008D0AD0"/>
    <w:rsid w:val="008E4E6E"/>
    <w:rsid w:val="008E6F61"/>
    <w:rsid w:val="008F1D86"/>
    <w:rsid w:val="008F5F84"/>
    <w:rsid w:val="009059A7"/>
    <w:rsid w:val="00907666"/>
    <w:rsid w:val="009247FB"/>
    <w:rsid w:val="00942041"/>
    <w:rsid w:val="00943C25"/>
    <w:rsid w:val="00951221"/>
    <w:rsid w:val="00951BB8"/>
    <w:rsid w:val="009643A0"/>
    <w:rsid w:val="009669C8"/>
    <w:rsid w:val="00971569"/>
    <w:rsid w:val="00983E27"/>
    <w:rsid w:val="00986711"/>
    <w:rsid w:val="009951AE"/>
    <w:rsid w:val="009D421A"/>
    <w:rsid w:val="009D67B6"/>
    <w:rsid w:val="009E3E0C"/>
    <w:rsid w:val="009E53D1"/>
    <w:rsid w:val="009F2D50"/>
    <w:rsid w:val="009F3284"/>
    <w:rsid w:val="009F3B71"/>
    <w:rsid w:val="00A03EC0"/>
    <w:rsid w:val="00A051F5"/>
    <w:rsid w:val="00A16915"/>
    <w:rsid w:val="00A23CA0"/>
    <w:rsid w:val="00A262E1"/>
    <w:rsid w:val="00A46BB1"/>
    <w:rsid w:val="00A542F4"/>
    <w:rsid w:val="00A6544E"/>
    <w:rsid w:val="00A91922"/>
    <w:rsid w:val="00A91FD9"/>
    <w:rsid w:val="00AA3C8F"/>
    <w:rsid w:val="00AB11B4"/>
    <w:rsid w:val="00AB304D"/>
    <w:rsid w:val="00AD1089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5179A"/>
    <w:rsid w:val="00C54623"/>
    <w:rsid w:val="00C54BBF"/>
    <w:rsid w:val="00C65E76"/>
    <w:rsid w:val="00C70B59"/>
    <w:rsid w:val="00C81561"/>
    <w:rsid w:val="00C8158B"/>
    <w:rsid w:val="00C863B9"/>
    <w:rsid w:val="00C93B5D"/>
    <w:rsid w:val="00C946C3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11EAE"/>
    <w:rsid w:val="00E30252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6C2"/>
    <w:rsid w:val="00ED3AD4"/>
    <w:rsid w:val="00EE34B7"/>
    <w:rsid w:val="00EE4354"/>
    <w:rsid w:val="00EF450F"/>
    <w:rsid w:val="00EF74DB"/>
    <w:rsid w:val="00F00D0D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2AE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A229D"/>
  <w15:chartTrackingRefBased/>
  <w15:docId w15:val="{389DE711-2342-4568-86ED-878D7D4F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c\Desktop\BIT_01_GRUPO-06_17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BIT_01_GRUPO-06_17042025.dot</Template>
  <TotalTime>0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Marc Anthony</dc:creator>
  <cp:keywords/>
  <cp:lastModifiedBy>Carranza Bryan</cp:lastModifiedBy>
  <cp:revision>2</cp:revision>
  <dcterms:created xsi:type="dcterms:W3CDTF">2025-07-06T18:31:00Z</dcterms:created>
  <dcterms:modified xsi:type="dcterms:W3CDTF">2025-07-06T18:31:00Z</dcterms:modified>
</cp:coreProperties>
</file>