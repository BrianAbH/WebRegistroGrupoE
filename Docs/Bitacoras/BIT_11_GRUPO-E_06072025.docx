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3F2B52E0" w:rsidR="00DE4088" w:rsidRPr="00540241" w:rsidRDefault="00764DE6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64DE6">
              <w:rPr>
                <w:rFonts w:ascii="Times New Roman" w:hAnsi="Times New Roman"/>
                <w:i/>
                <w:sz w:val="24"/>
                <w:szCs w:val="24"/>
              </w:rPr>
              <w:t>Artículo de experiencia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0CDFB1FF" w:rsidR="00EF74DB" w:rsidRPr="00540241" w:rsidRDefault="006E03BE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5A0D88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A0D88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61FA3C1F" w:rsidR="00EF74DB" w:rsidRPr="00540241" w:rsidRDefault="005A0D88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09:50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6D5DE944" w:rsidR="00EF74DB" w:rsidRPr="00540241" w:rsidRDefault="005A0D88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10:39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689315FA" w14:textId="4671E5EA" w:rsidR="00567730" w:rsidRPr="00764DE6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32889853" w14:textId="29347331" w:rsidR="00540241" w:rsidRDefault="004B6775" w:rsidP="00203EC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</w:t>
      </w:r>
      <w:r w:rsidR="00203EC2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la última reunión </w:t>
      </w:r>
      <w:r w:rsidR="00203EC2">
        <w:rPr>
          <w:rFonts w:ascii="Times New Roman" w:hAnsi="Times New Roman"/>
          <w:i/>
          <w:sz w:val="24"/>
          <w:szCs w:val="24"/>
        </w:rPr>
        <w:t>sobre el desarrollo del proyecto</w:t>
      </w:r>
    </w:p>
    <w:p w14:paraId="3BAB4A46" w14:textId="58CD1728" w:rsidR="004B6775" w:rsidRDefault="008B793F" w:rsidP="00203EC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203EC2">
        <w:rPr>
          <w:rFonts w:ascii="Times New Roman" w:hAnsi="Times New Roman"/>
          <w:i/>
          <w:sz w:val="24"/>
          <w:szCs w:val="24"/>
        </w:rPr>
        <w:t>identificaron los conocimientos adquiridos en el desarrollo del proyecto</w:t>
      </w:r>
    </w:p>
    <w:p w14:paraId="2444C5BF" w14:textId="07E29296" w:rsidR="008B793F" w:rsidRDefault="008B793F" w:rsidP="00203EC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203EC2">
        <w:rPr>
          <w:rFonts w:ascii="Times New Roman" w:hAnsi="Times New Roman"/>
          <w:i/>
          <w:sz w:val="24"/>
          <w:szCs w:val="24"/>
        </w:rPr>
        <w:t xml:space="preserve">detallaron los desafíos enfrentados </w:t>
      </w:r>
    </w:p>
    <w:p w14:paraId="5B6A1AFE" w14:textId="5AF23AB5" w:rsidR="00C034AF" w:rsidRDefault="008B793F" w:rsidP="00C034AF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203EC2">
        <w:rPr>
          <w:rFonts w:ascii="Times New Roman" w:hAnsi="Times New Roman"/>
          <w:i/>
          <w:sz w:val="24"/>
          <w:szCs w:val="24"/>
        </w:rPr>
        <w:t xml:space="preserve">redactó los resultados obtenidos </w:t>
      </w:r>
    </w:p>
    <w:p w14:paraId="024E8EF0" w14:textId="77777777" w:rsidR="00C034AF" w:rsidRDefault="00C034AF" w:rsidP="00C034AF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6AF9CAE2" w14:textId="06928BF6" w:rsidR="00C034AF" w:rsidRPr="00C034AF" w:rsidRDefault="00C034AF" w:rsidP="00C034AF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Porcentaje de avance del módulo: </w:t>
      </w:r>
      <w:r w:rsidR="00A7681A">
        <w:rPr>
          <w:rFonts w:ascii="Times New Roman" w:hAnsi="Times New Roman"/>
          <w:b/>
          <w:bCs/>
          <w:i/>
          <w:color w:val="FF0000"/>
          <w:sz w:val="24"/>
          <w:szCs w:val="24"/>
        </w:rPr>
        <w:t>100</w:t>
      </w:r>
      <w:r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0BB5AF44" w14:textId="77777777" w:rsidR="00764DE6" w:rsidRPr="00540241" w:rsidRDefault="00764DE6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15BC6BA" w14:textId="21F4C68D" w:rsidR="000A2C37" w:rsidRPr="00764DE6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D4B6DD2" w14:textId="630B809A" w:rsidR="00FC7902" w:rsidRPr="00540241" w:rsidRDefault="00764DE6" w:rsidP="00540241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  <w:noProof/>
        </w:rPr>
        <w:drawing>
          <wp:inline distT="0" distB="0" distL="0" distR="0" wp14:anchorId="657B056D" wp14:editId="1B2DBC9D">
            <wp:extent cx="5953863" cy="3124200"/>
            <wp:effectExtent l="0" t="0" r="8890" b="0"/>
            <wp:docPr id="2005343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39" cy="31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47977" w14:textId="77777777" w:rsidR="00C04A9C" w:rsidRDefault="00C04A9C" w:rsidP="00E45455">
      <w:pPr>
        <w:spacing w:after="0" w:line="240" w:lineRule="auto"/>
      </w:pPr>
      <w:r>
        <w:separator/>
      </w:r>
    </w:p>
  </w:endnote>
  <w:endnote w:type="continuationSeparator" w:id="0">
    <w:p w14:paraId="3E533F95" w14:textId="77777777" w:rsidR="00C04A9C" w:rsidRDefault="00C04A9C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D07D1" w14:textId="77777777" w:rsidR="00C04A9C" w:rsidRDefault="00C04A9C" w:rsidP="00E45455">
      <w:pPr>
        <w:spacing w:after="0" w:line="240" w:lineRule="auto"/>
      </w:pPr>
      <w:r>
        <w:separator/>
      </w:r>
    </w:p>
  </w:footnote>
  <w:footnote w:type="continuationSeparator" w:id="0">
    <w:p w14:paraId="2E242EA2" w14:textId="77777777" w:rsidR="00C04A9C" w:rsidRDefault="00C04A9C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23D96338"/>
    <w:multiLevelType w:val="hybridMultilevel"/>
    <w:tmpl w:val="B1267D18"/>
    <w:lvl w:ilvl="0" w:tplc="75CA57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 w16cid:durableId="1709988747">
    <w:abstractNumId w:val="2"/>
  </w:num>
  <w:num w:numId="2" w16cid:durableId="62700808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56E8B"/>
    <w:rsid w:val="00171A4A"/>
    <w:rsid w:val="001757EF"/>
    <w:rsid w:val="00177430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03EC2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09AC"/>
    <w:rsid w:val="002914D3"/>
    <w:rsid w:val="0029753F"/>
    <w:rsid w:val="002B06D8"/>
    <w:rsid w:val="002D5DBA"/>
    <w:rsid w:val="002E2A3F"/>
    <w:rsid w:val="002E58F7"/>
    <w:rsid w:val="00302012"/>
    <w:rsid w:val="003511E2"/>
    <w:rsid w:val="003559D2"/>
    <w:rsid w:val="00365726"/>
    <w:rsid w:val="00367881"/>
    <w:rsid w:val="003708B3"/>
    <w:rsid w:val="003711B6"/>
    <w:rsid w:val="003A72ED"/>
    <w:rsid w:val="003B184F"/>
    <w:rsid w:val="003C3B58"/>
    <w:rsid w:val="003E2F6F"/>
    <w:rsid w:val="003F1E57"/>
    <w:rsid w:val="003F7273"/>
    <w:rsid w:val="0041055C"/>
    <w:rsid w:val="0042530B"/>
    <w:rsid w:val="004321C1"/>
    <w:rsid w:val="00437F81"/>
    <w:rsid w:val="004405E1"/>
    <w:rsid w:val="00441D78"/>
    <w:rsid w:val="00447B32"/>
    <w:rsid w:val="004539F4"/>
    <w:rsid w:val="0045669B"/>
    <w:rsid w:val="00471D49"/>
    <w:rsid w:val="004A70AF"/>
    <w:rsid w:val="004A72FC"/>
    <w:rsid w:val="004B5227"/>
    <w:rsid w:val="004B6775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447B4"/>
    <w:rsid w:val="0056524F"/>
    <w:rsid w:val="00567730"/>
    <w:rsid w:val="00576DE8"/>
    <w:rsid w:val="00584D8A"/>
    <w:rsid w:val="005A0D88"/>
    <w:rsid w:val="005A1D3F"/>
    <w:rsid w:val="005B0BF2"/>
    <w:rsid w:val="005B640C"/>
    <w:rsid w:val="005C0016"/>
    <w:rsid w:val="005C7B0E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03BE"/>
    <w:rsid w:val="006E29A9"/>
    <w:rsid w:val="006E331E"/>
    <w:rsid w:val="006F5557"/>
    <w:rsid w:val="00702CCA"/>
    <w:rsid w:val="00711199"/>
    <w:rsid w:val="00712D96"/>
    <w:rsid w:val="0071372D"/>
    <w:rsid w:val="007138B1"/>
    <w:rsid w:val="00724BE7"/>
    <w:rsid w:val="0073148D"/>
    <w:rsid w:val="00743806"/>
    <w:rsid w:val="0076053B"/>
    <w:rsid w:val="00764DE6"/>
    <w:rsid w:val="00775913"/>
    <w:rsid w:val="00785236"/>
    <w:rsid w:val="00792FB6"/>
    <w:rsid w:val="00796ABB"/>
    <w:rsid w:val="007B5F67"/>
    <w:rsid w:val="007D2C57"/>
    <w:rsid w:val="008063B5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B793F"/>
    <w:rsid w:val="008C4B72"/>
    <w:rsid w:val="008D0AD0"/>
    <w:rsid w:val="008E2D1C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478D3"/>
    <w:rsid w:val="00951221"/>
    <w:rsid w:val="00951BB8"/>
    <w:rsid w:val="009669C8"/>
    <w:rsid w:val="00971569"/>
    <w:rsid w:val="00975259"/>
    <w:rsid w:val="00983443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544E"/>
    <w:rsid w:val="00A7681A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03C09"/>
    <w:rsid w:val="00B151D3"/>
    <w:rsid w:val="00B210F7"/>
    <w:rsid w:val="00B43F93"/>
    <w:rsid w:val="00B460E6"/>
    <w:rsid w:val="00B562B4"/>
    <w:rsid w:val="00BD2C9A"/>
    <w:rsid w:val="00BD7DED"/>
    <w:rsid w:val="00C034AF"/>
    <w:rsid w:val="00C04A9C"/>
    <w:rsid w:val="00C31734"/>
    <w:rsid w:val="00C5179A"/>
    <w:rsid w:val="00C54623"/>
    <w:rsid w:val="00C54BBF"/>
    <w:rsid w:val="00C65E76"/>
    <w:rsid w:val="00C70B59"/>
    <w:rsid w:val="00C81561"/>
    <w:rsid w:val="00C8158B"/>
    <w:rsid w:val="00C863B9"/>
    <w:rsid w:val="00C867C8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537BE"/>
    <w:rsid w:val="00D66948"/>
    <w:rsid w:val="00D6701E"/>
    <w:rsid w:val="00D67C7A"/>
    <w:rsid w:val="00D730FB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09F1"/>
    <w:rsid w:val="00EE34B7"/>
    <w:rsid w:val="00EE4354"/>
    <w:rsid w:val="00EF450F"/>
    <w:rsid w:val="00EF74DB"/>
    <w:rsid w:val="00F00D0D"/>
    <w:rsid w:val="00F02FC2"/>
    <w:rsid w:val="00F059B9"/>
    <w:rsid w:val="00F10A43"/>
    <w:rsid w:val="00F16CB7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BIT_01_GRUPO-06_17042025.dot</Template>
  <TotalTime>0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2</cp:revision>
  <dcterms:created xsi:type="dcterms:W3CDTF">2025-07-06T18:32:00Z</dcterms:created>
  <dcterms:modified xsi:type="dcterms:W3CDTF">2025-07-06T18:32:00Z</dcterms:modified>
</cp:coreProperties>
</file>